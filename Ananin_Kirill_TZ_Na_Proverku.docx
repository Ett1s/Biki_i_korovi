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Pr="006864F0" w:rsidRDefault="00990EAC" w:rsidP="159B83A4">
      <w:pPr>
        <w:ind w:firstLine="0"/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0DB870C0" w:rsidR="00990EAC" w:rsidRPr="00646136" w:rsidRDefault="004B332F" w:rsidP="00A6518F">
            <w:pPr>
              <w:ind w:firstLine="0"/>
            </w:pP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И.о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. директора ИМИС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ВятГУ</w:t>
            </w:r>
            <w:proofErr w:type="spell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  <w:p w14:paraId="06C1ECB5" w14:textId="2D284E9B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F24162">
              <w:t>Кошкин.О.В</w:t>
            </w:r>
            <w:proofErr w:type="spellEnd"/>
            <w:r w:rsidR="00F24162">
              <w:t>.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340BDE2F" w:rsidR="00990EAC" w:rsidRPr="00646136" w:rsidRDefault="00DC5FE1" w:rsidP="00A6518F">
            <w:pPr>
              <w:ind w:firstLine="0"/>
            </w:pPr>
            <w:r>
              <w:t>Руководитель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887FAD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4D0ECF67" w14:textId="3D2251F4" w:rsidR="00502987" w:rsidRDefault="00502987" w:rsidP="00502987">
      <w:pPr>
        <w:ind w:firstLine="0"/>
        <w:jc w:val="center"/>
      </w:pPr>
      <w:r>
        <w:t>______________</w:t>
      </w:r>
      <w:r w:rsidRPr="159B83A4">
        <w:rPr>
          <w:u w:val="single"/>
        </w:rPr>
        <w:t>игры «</w:t>
      </w:r>
      <w:r w:rsidR="454AF076" w:rsidRPr="159B83A4">
        <w:rPr>
          <w:u w:val="single"/>
        </w:rPr>
        <w:t xml:space="preserve">Быки и </w:t>
      </w:r>
      <w:proofErr w:type="gramStart"/>
      <w:r w:rsidR="454AF076" w:rsidRPr="159B83A4">
        <w:rPr>
          <w:u w:val="single"/>
        </w:rPr>
        <w:t>коровы</w:t>
      </w:r>
      <w:r w:rsidRPr="159B83A4">
        <w:rPr>
          <w:u w:val="single"/>
        </w:rPr>
        <w:t>»</w:t>
      </w:r>
      <w:r>
        <w:t>_</w:t>
      </w:r>
      <w:proofErr w:type="gramEnd"/>
      <w:r>
        <w:t>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>Колледж ВятГУ</w:t>
            </w:r>
          </w:p>
          <w:p w14:paraId="1BE65011" w14:textId="62DF4A17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F24162">
              <w:t>Ананьин.К.С.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7DF22343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F24162">
              <w:t>Крутиков.А.К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444393A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F24162">
              <w:t>Самоделкин.П.А.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6D10620C" w14:textId="5F6A1121" w:rsidR="00887FAD" w:rsidRDefault="00887FAD" w:rsidP="6BBA9CA9">
      <w:pPr>
        <w:ind w:firstLine="0"/>
      </w:pPr>
    </w:p>
    <w:p w14:paraId="7A3251C8" w14:textId="77777777" w:rsidR="00887FAD" w:rsidRDefault="00887FAD" w:rsidP="159B83A4">
      <w:pPr>
        <w:ind w:firstLine="0"/>
        <w:jc w:val="center"/>
      </w:pPr>
    </w:p>
    <w:p w14:paraId="56068A60" w14:textId="77777777" w:rsidR="009B46C7" w:rsidRDefault="009B46C7" w:rsidP="159B83A4">
      <w:pPr>
        <w:ind w:firstLine="0"/>
        <w:jc w:val="center"/>
      </w:pPr>
    </w:p>
    <w:p w14:paraId="5854B1F9" w14:textId="77777777" w:rsidR="009B46C7" w:rsidRDefault="009B46C7" w:rsidP="159B83A4">
      <w:pPr>
        <w:ind w:firstLine="0"/>
        <w:jc w:val="center"/>
      </w:pPr>
    </w:p>
    <w:p w14:paraId="607F9BD9" w14:textId="77777777" w:rsidR="009B46C7" w:rsidRDefault="009B46C7" w:rsidP="159B83A4">
      <w:pPr>
        <w:ind w:firstLine="0"/>
        <w:jc w:val="center"/>
      </w:pPr>
    </w:p>
    <w:p w14:paraId="15D082F6" w14:textId="1A8AAE46" w:rsidR="00990EAC" w:rsidRPr="00646136" w:rsidRDefault="00D2756B" w:rsidP="159B83A4">
      <w:pPr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>
        <w:t>20</w:t>
      </w:r>
      <w:r w:rsidR="005A4E60">
        <w:t>2</w:t>
      </w:r>
      <w:r w:rsidR="6EA69C0E">
        <w:t>3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1024643870"/>
        <w:docPartObj>
          <w:docPartGallery w:val="Table of Contents"/>
          <w:docPartUnique/>
        </w:docPartObj>
      </w:sdtPr>
      <w:sdtEndPr/>
      <w:sdtContent>
        <w:p w14:paraId="0A769E9D" w14:textId="5C684F88" w:rsidR="00442256" w:rsidRDefault="00442256" w:rsidP="45C1FA8F">
          <w:pPr>
            <w:pStyle w:val="afb"/>
          </w:pPr>
        </w:p>
        <w:p w14:paraId="63752B5F" w14:textId="28404C1F" w:rsidR="004C2392" w:rsidRDefault="45C1FA8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r>
            <w:fldChar w:fldCharType="begin"/>
          </w:r>
          <w:r w:rsidR="00442256">
            <w:instrText>TOC \o "1-3" \h \z \u</w:instrText>
          </w:r>
          <w:r>
            <w:fldChar w:fldCharType="separate"/>
          </w:r>
          <w:hyperlink w:anchor="_Toc817357940">
            <w:r w:rsidRPr="45C1FA8F">
              <w:rPr>
                <w:rStyle w:val="a6"/>
              </w:rPr>
              <w:t>1</w:t>
            </w:r>
            <w:r w:rsidR="00442256">
              <w:tab/>
            </w:r>
            <w:r w:rsidRPr="45C1FA8F">
              <w:rPr>
                <w:rStyle w:val="a6"/>
              </w:rPr>
              <w:t>Термины и определения</w:t>
            </w:r>
            <w:r w:rsidR="00442256">
              <w:tab/>
            </w:r>
            <w:r w:rsidR="00442256">
              <w:fldChar w:fldCharType="begin"/>
            </w:r>
            <w:r w:rsidR="00442256">
              <w:instrText>PAGEREF _Toc817357940 \h</w:instrText>
            </w:r>
            <w:r w:rsidR="00442256">
              <w:fldChar w:fldCharType="separate"/>
            </w:r>
            <w:r w:rsidRPr="45C1FA8F">
              <w:rPr>
                <w:rStyle w:val="a6"/>
              </w:rPr>
              <w:t>3</w:t>
            </w:r>
            <w:r w:rsidR="00442256">
              <w:fldChar w:fldCharType="end"/>
            </w:r>
          </w:hyperlink>
        </w:p>
        <w:p w14:paraId="210DC444" w14:textId="752C82A3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395238955">
            <w:r w:rsidR="45C1FA8F" w:rsidRPr="45C1FA8F">
              <w:rPr>
                <w:rStyle w:val="a6"/>
              </w:rPr>
              <w:t>2</w:t>
            </w:r>
            <w:r w:rsidR="001D4AF4">
              <w:tab/>
            </w:r>
            <w:r w:rsidR="45C1FA8F" w:rsidRPr="45C1FA8F">
              <w:rPr>
                <w:rStyle w:val="a6"/>
              </w:rPr>
              <w:t>Перечень сокращений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_Toc395238955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4</w:t>
            </w:r>
            <w:r w:rsidR="001D4AF4">
              <w:fldChar w:fldCharType="end"/>
            </w:r>
          </w:hyperlink>
        </w:p>
        <w:p w14:paraId="282F15A2" w14:textId="2BBE9F43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1414741179">
            <w:r w:rsidR="45C1FA8F" w:rsidRPr="45C1FA8F">
              <w:rPr>
                <w:rStyle w:val="a6"/>
              </w:rPr>
              <w:t>3</w:t>
            </w:r>
            <w:r w:rsidR="001D4AF4">
              <w:tab/>
            </w:r>
            <w:r w:rsidR="45C1FA8F" w:rsidRPr="45C1FA8F">
              <w:rPr>
                <w:rStyle w:val="a6"/>
              </w:rPr>
              <w:t>Основные сведения о разработке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_Toc1414741179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5</w:t>
            </w:r>
            <w:r w:rsidR="001D4AF4">
              <w:fldChar w:fldCharType="end"/>
            </w:r>
          </w:hyperlink>
        </w:p>
        <w:p w14:paraId="315DB2C8" w14:textId="16AA49F2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239417232">
            <w:r w:rsidR="45C1FA8F" w:rsidRPr="45C1FA8F">
              <w:rPr>
                <w:rStyle w:val="a6"/>
              </w:rPr>
              <w:t>3.1</w:t>
            </w:r>
            <w:r w:rsidR="001D4AF4">
              <w:tab/>
            </w:r>
            <w:r w:rsidR="45C1FA8F" w:rsidRPr="45C1FA8F">
              <w:rPr>
                <w:rStyle w:val="a6"/>
              </w:rPr>
              <w:t>Наименование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_Toc1239417232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6</w:t>
            </w:r>
            <w:r w:rsidR="001D4AF4">
              <w:fldChar w:fldCharType="end"/>
            </w:r>
          </w:hyperlink>
        </w:p>
        <w:p w14:paraId="72A06EB5" w14:textId="6298B119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97622164">
            <w:r w:rsidR="45C1FA8F" w:rsidRPr="45C1FA8F">
              <w:rPr>
                <w:rStyle w:val="a6"/>
              </w:rPr>
              <w:t>3.2</w:t>
            </w:r>
            <w:r w:rsidR="001D4AF4">
              <w:tab/>
            </w:r>
            <w:r w:rsidR="45C1FA8F" w:rsidRPr="45C1FA8F">
              <w:rPr>
                <w:rStyle w:val="a6"/>
              </w:rPr>
              <w:t>Цель и задачи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_Toc197622164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6</w:t>
            </w:r>
            <w:r w:rsidR="001D4AF4">
              <w:fldChar w:fldCharType="end"/>
            </w:r>
          </w:hyperlink>
        </w:p>
        <w:p w14:paraId="0FC3FD9C" w14:textId="40450A09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004450280">
            <w:r w:rsidR="45C1FA8F" w:rsidRPr="45C1FA8F">
              <w:rPr>
                <w:rStyle w:val="a6"/>
              </w:rPr>
              <w:t>3.3</w:t>
            </w:r>
            <w:r w:rsidR="001D4AF4">
              <w:tab/>
            </w:r>
            <w:r w:rsidR="45C1FA8F" w:rsidRPr="45C1FA8F">
              <w:rPr>
                <w:rStyle w:val="a6"/>
              </w:rPr>
              <w:t>Сведения об исполнителях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_Toc1004450280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6</w:t>
            </w:r>
            <w:r w:rsidR="001D4AF4">
              <w:fldChar w:fldCharType="end"/>
            </w:r>
          </w:hyperlink>
        </w:p>
        <w:p w14:paraId="6CE4F3DB" w14:textId="54B03634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348304993">
            <w:r w:rsidR="45C1FA8F" w:rsidRPr="45C1FA8F">
              <w:rPr>
                <w:rStyle w:val="a6"/>
              </w:rPr>
              <w:t>3.4</w:t>
            </w:r>
            <w:r w:rsidR="001D4AF4">
              <w:tab/>
            </w:r>
            <w:r w:rsidR="45C1FA8F" w:rsidRPr="45C1FA8F">
              <w:rPr>
                <w:rStyle w:val="a6"/>
              </w:rPr>
              <w:t>Сведения о заказчике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_Toc1348304993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6</w:t>
            </w:r>
            <w:r w:rsidR="001D4AF4">
              <w:fldChar w:fldCharType="end"/>
            </w:r>
          </w:hyperlink>
        </w:p>
        <w:p w14:paraId="266BFC84" w14:textId="28F24B95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943798886">
            <w:r w:rsidR="45C1FA8F" w:rsidRPr="45C1FA8F">
              <w:rPr>
                <w:rStyle w:val="a6"/>
              </w:rPr>
              <w:t>3.5</w:t>
            </w:r>
            <w:r w:rsidR="001D4AF4">
              <w:tab/>
            </w:r>
            <w:r w:rsidR="45C1FA8F" w:rsidRPr="45C1FA8F">
              <w:rPr>
                <w:rStyle w:val="a6"/>
              </w:rPr>
              <w:t>Сроки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_Toc943798886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6</w:t>
            </w:r>
            <w:r w:rsidR="001D4AF4">
              <w:fldChar w:fldCharType="end"/>
            </w:r>
          </w:hyperlink>
        </w:p>
        <w:p w14:paraId="17C3136C" w14:textId="3EED36A3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552345840">
            <w:r w:rsidR="45C1FA8F" w:rsidRPr="45C1FA8F">
              <w:rPr>
                <w:rStyle w:val="a6"/>
              </w:rPr>
              <w:t>3.6</w:t>
            </w:r>
            <w:r w:rsidR="001D4AF4">
              <w:tab/>
            </w:r>
            <w:r w:rsidR="45C1FA8F" w:rsidRPr="45C1FA8F">
              <w:rPr>
                <w:rStyle w:val="a6"/>
              </w:rPr>
              <w:t>Назначение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_Toc1552345840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7</w:t>
            </w:r>
            <w:r w:rsidR="001D4AF4">
              <w:fldChar w:fldCharType="end"/>
            </w:r>
          </w:hyperlink>
        </w:p>
        <w:p w14:paraId="31CCC3F1" w14:textId="26DAC94B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481567505">
            <w:r w:rsidR="45C1FA8F" w:rsidRPr="45C1FA8F">
              <w:rPr>
                <w:rStyle w:val="a6"/>
              </w:rPr>
              <w:t>4</w:t>
            </w:r>
            <w:r w:rsidR="001D4AF4">
              <w:tab/>
            </w:r>
            <w:r w:rsidR="45C1FA8F" w:rsidRPr="45C1FA8F">
              <w:rPr>
                <w:rStyle w:val="a6"/>
              </w:rPr>
              <w:t>Описание предметной области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_Toc481567505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7</w:t>
            </w:r>
            <w:r w:rsidR="001D4AF4">
              <w:fldChar w:fldCharType="end"/>
            </w:r>
          </w:hyperlink>
        </w:p>
        <w:p w14:paraId="1785C6C0" w14:textId="75D427B5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483345832">
            <w:r w:rsidR="45C1FA8F" w:rsidRPr="45C1FA8F">
              <w:rPr>
                <w:rStyle w:val="a6"/>
              </w:rPr>
              <w:t>5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результатам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_Toc483345832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8</w:t>
            </w:r>
            <w:r w:rsidR="001D4AF4">
              <w:fldChar w:fldCharType="end"/>
            </w:r>
          </w:hyperlink>
        </w:p>
        <w:p w14:paraId="02267132" w14:textId="43AF66D6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796647433">
            <w:r w:rsidR="45C1FA8F" w:rsidRPr="45C1FA8F">
              <w:rPr>
                <w:rStyle w:val="a6"/>
              </w:rPr>
              <w:t>5.1</w:t>
            </w:r>
            <w:r w:rsidR="001D4AF4">
              <w:tab/>
            </w:r>
            <w:r w:rsidR="45C1FA8F" w:rsidRPr="45C1FA8F">
              <w:rPr>
                <w:rStyle w:val="a6"/>
              </w:rPr>
              <w:t>Правила игры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_Toc796647433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9</w:t>
            </w:r>
            <w:r w:rsidR="001D4AF4">
              <w:fldChar w:fldCharType="end"/>
            </w:r>
          </w:hyperlink>
        </w:p>
        <w:p w14:paraId="17D13C8B" w14:textId="1AC9AA8F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729568875">
            <w:r w:rsidR="45C1FA8F" w:rsidRPr="45C1FA8F">
              <w:rPr>
                <w:rStyle w:val="a6"/>
              </w:rPr>
              <w:t>5.2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функциональным характеристикам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_Toc729568875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9</w:t>
            </w:r>
            <w:r w:rsidR="001D4AF4">
              <w:fldChar w:fldCharType="end"/>
            </w:r>
          </w:hyperlink>
        </w:p>
        <w:p w14:paraId="510C6EDF" w14:textId="5A67A34C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348121877">
            <w:r w:rsidR="45C1FA8F" w:rsidRPr="45C1FA8F">
              <w:rPr>
                <w:rStyle w:val="a6"/>
              </w:rPr>
              <w:t>5.3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показателям назначения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_Toc348121877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9</w:t>
            </w:r>
            <w:r w:rsidR="001D4AF4">
              <w:fldChar w:fldCharType="end"/>
            </w:r>
          </w:hyperlink>
        </w:p>
        <w:p w14:paraId="650651B4" w14:textId="0D27DF89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429245150">
            <w:r w:rsidR="45C1FA8F" w:rsidRPr="45C1FA8F">
              <w:rPr>
                <w:rStyle w:val="a6"/>
              </w:rPr>
              <w:t>5.4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Требование к пользовательскому интерфейсу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_Toc1429245150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9</w:t>
            </w:r>
            <w:r w:rsidR="001D4AF4">
              <w:fldChar w:fldCharType="end"/>
            </w:r>
          </w:hyperlink>
        </w:p>
        <w:p w14:paraId="3E79476C" w14:textId="1C7031B7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2088435703">
            <w:r w:rsidR="45C1FA8F" w:rsidRPr="45C1FA8F">
              <w:rPr>
                <w:rStyle w:val="a6"/>
              </w:rPr>
              <w:t>5.5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видам обеспечения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_Toc2088435703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11</w:t>
            </w:r>
            <w:r w:rsidR="001D4AF4">
              <w:fldChar w:fldCharType="end"/>
            </w:r>
          </w:hyperlink>
        </w:p>
        <w:p w14:paraId="4DB5DCB1" w14:textId="5D7EA625" w:rsidR="004C2392" w:rsidRDefault="004B332F" w:rsidP="45C1FA8F">
          <w:pPr>
            <w:pStyle w:val="31"/>
            <w:tabs>
              <w:tab w:val="clear" w:pos="10206"/>
              <w:tab w:val="left" w:pos="1200"/>
              <w:tab w:val="right" w:leader="dot" w:pos="10200"/>
            </w:tabs>
            <w:rPr>
              <w:rStyle w:val="a6"/>
            </w:rPr>
          </w:pPr>
          <w:hyperlink w:anchor="_Toc1229342209">
            <w:r w:rsidR="45C1FA8F" w:rsidRPr="45C1FA8F">
              <w:rPr>
                <w:rStyle w:val="a6"/>
              </w:rPr>
              <w:t>5.5.1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математическому обеспечению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_Toc1229342209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12</w:t>
            </w:r>
            <w:r w:rsidR="001D4AF4">
              <w:fldChar w:fldCharType="end"/>
            </w:r>
          </w:hyperlink>
        </w:p>
        <w:p w14:paraId="54E03FB3" w14:textId="28FA3FAA" w:rsidR="004C2392" w:rsidRDefault="004B332F" w:rsidP="45C1FA8F">
          <w:pPr>
            <w:pStyle w:val="31"/>
            <w:tabs>
              <w:tab w:val="clear" w:pos="10206"/>
              <w:tab w:val="left" w:pos="1200"/>
              <w:tab w:val="right" w:leader="dot" w:pos="10200"/>
            </w:tabs>
            <w:rPr>
              <w:rStyle w:val="a6"/>
            </w:rPr>
          </w:pPr>
          <w:hyperlink w:anchor="_Toc959335180">
            <w:r w:rsidR="45C1FA8F" w:rsidRPr="45C1FA8F">
              <w:rPr>
                <w:rStyle w:val="a6"/>
              </w:rPr>
              <w:t>5.5.2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информационному обеспечению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_Toc959335180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12</w:t>
            </w:r>
            <w:r w:rsidR="001D4AF4">
              <w:fldChar w:fldCharType="end"/>
            </w:r>
          </w:hyperlink>
        </w:p>
        <w:p w14:paraId="39F8A838" w14:textId="34BB8CEA" w:rsidR="004C2392" w:rsidRDefault="004B332F" w:rsidP="45C1FA8F">
          <w:pPr>
            <w:pStyle w:val="31"/>
            <w:tabs>
              <w:tab w:val="clear" w:pos="10206"/>
              <w:tab w:val="left" w:pos="1200"/>
              <w:tab w:val="right" w:leader="dot" w:pos="10200"/>
            </w:tabs>
            <w:rPr>
              <w:rStyle w:val="a6"/>
            </w:rPr>
          </w:pPr>
          <w:hyperlink w:anchor="_Toc1215698965">
            <w:r w:rsidR="45C1FA8F" w:rsidRPr="45C1FA8F">
              <w:rPr>
                <w:rStyle w:val="a6"/>
              </w:rPr>
              <w:t>5.5.3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метрологическому обеспечению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_Toc1215698965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12</w:t>
            </w:r>
            <w:r w:rsidR="001D4AF4">
              <w:fldChar w:fldCharType="end"/>
            </w:r>
          </w:hyperlink>
        </w:p>
        <w:p w14:paraId="135A3F4B" w14:textId="667B1FEB" w:rsidR="004C2392" w:rsidRDefault="004B332F" w:rsidP="45C1FA8F">
          <w:pPr>
            <w:pStyle w:val="31"/>
            <w:tabs>
              <w:tab w:val="clear" w:pos="10206"/>
              <w:tab w:val="left" w:pos="1200"/>
              <w:tab w:val="right" w:leader="dot" w:pos="10200"/>
            </w:tabs>
            <w:rPr>
              <w:rStyle w:val="a6"/>
            </w:rPr>
          </w:pPr>
          <w:hyperlink w:anchor="_Toc2071379281">
            <w:r w:rsidR="45C1FA8F" w:rsidRPr="45C1FA8F">
              <w:rPr>
                <w:rStyle w:val="a6"/>
              </w:rPr>
              <w:t>5.5.4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техническому обеспечению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_Toc2071379281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12</w:t>
            </w:r>
            <w:r w:rsidR="001D4AF4">
              <w:fldChar w:fldCharType="end"/>
            </w:r>
          </w:hyperlink>
        </w:p>
        <w:p w14:paraId="083AD6A6" w14:textId="71528C11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359224663">
            <w:r w:rsidR="45C1FA8F" w:rsidRPr="45C1FA8F">
              <w:rPr>
                <w:rStyle w:val="a6"/>
              </w:rPr>
              <w:t>5.6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надежности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_Toc359224663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12</w:t>
            </w:r>
            <w:r w:rsidR="001D4AF4">
              <w:fldChar w:fldCharType="end"/>
            </w:r>
          </w:hyperlink>
        </w:p>
        <w:p w14:paraId="54494CD6" w14:textId="4FE5228B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901894994">
            <w:r w:rsidR="45C1FA8F" w:rsidRPr="45C1FA8F">
              <w:rPr>
                <w:rStyle w:val="a6"/>
              </w:rPr>
              <w:t>5.7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безопасности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_Toc901894994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13</w:t>
            </w:r>
            <w:r w:rsidR="001D4AF4">
              <w:fldChar w:fldCharType="end"/>
            </w:r>
          </w:hyperlink>
        </w:p>
        <w:p w14:paraId="1B157FDE" w14:textId="11B51FED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1332720428">
            <w:r w:rsidR="45C1FA8F" w:rsidRPr="45C1FA8F">
              <w:rPr>
                <w:rStyle w:val="a6"/>
              </w:rPr>
              <w:t>5.8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патентной чистоте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_Toc1332720428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13</w:t>
            </w:r>
            <w:r w:rsidR="001D4AF4">
              <w:fldChar w:fldCharType="end"/>
            </w:r>
          </w:hyperlink>
        </w:p>
        <w:p w14:paraId="22D71E20" w14:textId="0B5B27EA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960804095">
            <w:r w:rsidR="45C1FA8F" w:rsidRPr="45C1FA8F">
              <w:rPr>
                <w:rStyle w:val="a6"/>
              </w:rPr>
              <w:t>5.9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перспективам развития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_Toc960804095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13</w:t>
            </w:r>
            <w:r w:rsidR="001D4AF4">
              <w:fldChar w:fldCharType="end"/>
            </w:r>
          </w:hyperlink>
        </w:p>
        <w:p w14:paraId="31AB6720" w14:textId="721E2C52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278733000">
            <w:r w:rsidR="45C1FA8F" w:rsidRPr="45C1FA8F">
              <w:rPr>
                <w:rStyle w:val="a6"/>
              </w:rPr>
              <w:t>6</w:t>
            </w:r>
            <w:r w:rsidR="001D4AF4">
              <w:tab/>
            </w:r>
            <w:r w:rsidR="45C1FA8F" w:rsidRPr="45C1FA8F">
              <w:rPr>
                <w:rStyle w:val="a6"/>
              </w:rPr>
              <w:t>Состав и содержания работ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_Toc278733000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13</w:t>
            </w:r>
            <w:r w:rsidR="001D4AF4">
              <w:fldChar w:fldCharType="end"/>
            </w:r>
          </w:hyperlink>
        </w:p>
        <w:p w14:paraId="17A004A1" w14:textId="7C7F5619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800819221">
            <w:r w:rsidR="45C1FA8F" w:rsidRPr="45C1FA8F">
              <w:rPr>
                <w:rStyle w:val="a6"/>
              </w:rPr>
              <w:t>7</w:t>
            </w:r>
            <w:r w:rsidR="001D4AF4">
              <w:tab/>
            </w:r>
            <w:r w:rsidR="45C1FA8F" w:rsidRPr="45C1FA8F">
              <w:rPr>
                <w:rStyle w:val="a6"/>
              </w:rPr>
              <w:t>Порядок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_Toc800819221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14</w:t>
            </w:r>
            <w:r w:rsidR="001D4AF4">
              <w:fldChar w:fldCharType="end"/>
            </w:r>
          </w:hyperlink>
        </w:p>
        <w:p w14:paraId="70DE4B55" w14:textId="6504AAA8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983644451">
            <w:r w:rsidR="45C1FA8F" w:rsidRPr="45C1FA8F">
              <w:rPr>
                <w:rStyle w:val="a6"/>
              </w:rPr>
              <w:t>7.1</w:t>
            </w:r>
            <w:r w:rsidR="001D4AF4">
              <w:tab/>
            </w:r>
            <w:r w:rsidR="45C1FA8F" w:rsidRPr="45C1FA8F">
              <w:rPr>
                <w:rStyle w:val="a6"/>
              </w:rPr>
              <w:t>Стадии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_Toc983644451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15</w:t>
            </w:r>
            <w:r w:rsidR="001D4AF4">
              <w:fldChar w:fldCharType="end"/>
            </w:r>
          </w:hyperlink>
        </w:p>
        <w:p w14:paraId="1AFCFA96" w14:textId="0B751081" w:rsidR="004C2392" w:rsidRDefault="004B332F" w:rsidP="45C1FA8F">
          <w:pPr>
            <w:pStyle w:val="21"/>
            <w:tabs>
              <w:tab w:val="clear" w:pos="10206"/>
              <w:tab w:val="left" w:pos="720"/>
              <w:tab w:val="right" w:leader="dot" w:pos="10200"/>
            </w:tabs>
            <w:rPr>
              <w:rStyle w:val="a6"/>
            </w:rPr>
          </w:pPr>
          <w:hyperlink w:anchor="_Toc2075886390">
            <w:r w:rsidR="45C1FA8F" w:rsidRPr="45C1FA8F">
              <w:rPr>
                <w:rStyle w:val="a6"/>
              </w:rPr>
              <w:t>7.2</w:t>
            </w:r>
            <w:r w:rsidR="001D4AF4">
              <w:tab/>
            </w:r>
            <w:r w:rsidR="45C1FA8F" w:rsidRPr="45C1FA8F">
              <w:rPr>
                <w:rStyle w:val="a6"/>
              </w:rPr>
              <w:t>Этапы разработки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_Toc2075886390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15</w:t>
            </w:r>
            <w:r w:rsidR="001D4AF4">
              <w:fldChar w:fldCharType="end"/>
            </w:r>
          </w:hyperlink>
        </w:p>
        <w:p w14:paraId="762605F6" w14:textId="1BFB59D0" w:rsidR="004C2392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384383941">
            <w:r w:rsidR="45C1FA8F" w:rsidRPr="45C1FA8F">
              <w:rPr>
                <w:rStyle w:val="a6"/>
              </w:rPr>
              <w:t>8</w:t>
            </w:r>
            <w:r w:rsidR="001D4AF4">
              <w:tab/>
            </w:r>
            <w:r w:rsidR="45C1FA8F" w:rsidRPr="45C1FA8F">
              <w:rPr>
                <w:rStyle w:val="a6"/>
              </w:rPr>
              <w:t>Требования к документированию</w:t>
            </w:r>
            <w:r w:rsidR="001D4AF4">
              <w:tab/>
            </w:r>
            <w:r w:rsidR="001D4AF4">
              <w:fldChar w:fldCharType="begin"/>
            </w:r>
            <w:r w:rsidR="001D4AF4">
              <w:instrText>PAGEREF _Toc384383941 \h</w:instrText>
            </w:r>
            <w:r w:rsidR="001D4AF4">
              <w:fldChar w:fldCharType="separate"/>
            </w:r>
            <w:r w:rsidR="45C1FA8F" w:rsidRPr="45C1FA8F">
              <w:rPr>
                <w:rStyle w:val="a6"/>
              </w:rPr>
              <w:t>16</w:t>
            </w:r>
            <w:r w:rsidR="001D4AF4">
              <w:fldChar w:fldCharType="end"/>
            </w:r>
          </w:hyperlink>
        </w:p>
        <w:p w14:paraId="4F6C00E5" w14:textId="3F1006DA" w:rsidR="45C1FA8F" w:rsidRDefault="004B332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hyperlink w:anchor="_Toc776147754">
            <w:r w:rsidR="45C1FA8F" w:rsidRPr="45C1FA8F">
              <w:rPr>
                <w:rStyle w:val="a6"/>
              </w:rPr>
              <w:t>9</w:t>
            </w:r>
            <w:r w:rsidR="45C1FA8F">
              <w:tab/>
            </w:r>
            <w:r w:rsidR="45C1FA8F" w:rsidRPr="45C1FA8F">
              <w:rPr>
                <w:rStyle w:val="a6"/>
              </w:rPr>
              <w:t>Условия проведения приемо-сдаточных испытаний</w:t>
            </w:r>
            <w:r w:rsidR="45C1FA8F">
              <w:tab/>
            </w:r>
            <w:r w:rsidR="45C1FA8F">
              <w:fldChar w:fldCharType="begin"/>
            </w:r>
            <w:r w:rsidR="45C1FA8F">
              <w:instrText>PAGEREF _Toc776147754 \h</w:instrText>
            </w:r>
            <w:r w:rsidR="45C1FA8F">
              <w:fldChar w:fldCharType="separate"/>
            </w:r>
            <w:r w:rsidR="45C1FA8F" w:rsidRPr="45C1FA8F">
              <w:rPr>
                <w:rStyle w:val="a6"/>
              </w:rPr>
              <w:t>17</w:t>
            </w:r>
            <w:r w:rsidR="45C1FA8F">
              <w:fldChar w:fldCharType="end"/>
            </w:r>
          </w:hyperlink>
          <w:r w:rsidR="45C1FA8F">
            <w:fldChar w:fldCharType="end"/>
          </w:r>
        </w:p>
      </w:sdtContent>
    </w:sdt>
    <w:p w14:paraId="3CF0F4E1" w14:textId="2BBF946C" w:rsidR="00442256" w:rsidRPr="0023221D" w:rsidRDefault="00442256" w:rsidP="0023221D"/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0EF48E6F" w14:textId="4DB6B0E4" w:rsidR="00303DC8" w:rsidRDefault="00442256" w:rsidP="45C1FA8F">
      <w:pPr>
        <w:rPr>
          <w:rFonts w:eastAsia="Times New Roman" w:cs="Times New Roman"/>
          <w:noProof/>
          <w:color w:val="000000" w:themeColor="text1"/>
        </w:rPr>
      </w:pPr>
      <w:r w:rsidRPr="45C1FA8F">
        <w:rPr>
          <w:b/>
          <w:bCs/>
        </w:rPr>
        <w:lastRenderedPageBreak/>
        <w:t>Вв</w:t>
      </w:r>
      <w:r w:rsidR="005A4E60" w:rsidRPr="45C1FA8F">
        <w:rPr>
          <w:b/>
          <w:bCs/>
        </w:rPr>
        <w:t>едение</w:t>
      </w:r>
      <w:r w:rsidR="6CC9BD9E" w:rsidRPr="45C1FA8F">
        <w:rPr>
          <w:rFonts w:eastAsia="Times New Roman" w:cs="Times New Roman"/>
          <w:noProof/>
          <w:color w:val="000000" w:themeColor="text1"/>
        </w:rPr>
        <w:t xml:space="preserve"> </w:t>
      </w:r>
    </w:p>
    <w:p w14:paraId="5A0DA71F" w14:textId="3DF3B645" w:rsidR="46922447" w:rsidRDefault="46922447" w:rsidP="45C1FA8F">
      <w:pPr>
        <w:rPr>
          <w:rFonts w:eastAsia="Times New Roman" w:cs="Times New Roman"/>
          <w:noProof/>
          <w:color w:val="000000" w:themeColor="text1"/>
          <w:szCs w:val="24"/>
        </w:rPr>
      </w:pPr>
      <w:r w:rsidRPr="45C1FA8F">
        <w:rPr>
          <w:rFonts w:eastAsia="Times New Roman" w:cs="Times New Roman"/>
          <w:noProof/>
          <w:color w:val="000000" w:themeColor="text1"/>
          <w:szCs w:val="24"/>
        </w:rPr>
        <w:t>В этом документе представлено техническое задание на разработку игры “Быки и коровы”. В нем содержатся  основные сведения о разработке, описание предметной области, требования к результатом разработки, перечислены состав и содержание работ, описаны требования к пользовательскому интерфейсу и показателям назначения.</w:t>
      </w:r>
    </w:p>
    <w:p w14:paraId="791E984D" w14:textId="58524E70" w:rsidR="46922447" w:rsidRDefault="46922447" w:rsidP="45C1FA8F">
      <w:pPr>
        <w:rPr>
          <w:rFonts w:eastAsia="Times New Roman" w:cs="Times New Roman"/>
          <w:noProof/>
          <w:color w:val="000000" w:themeColor="text1"/>
          <w:szCs w:val="24"/>
        </w:rPr>
      </w:pPr>
      <w:r w:rsidRPr="45C1FA8F">
        <w:rPr>
          <w:rFonts w:eastAsia="Times New Roman" w:cs="Times New Roman"/>
          <w:noProof/>
          <w:color w:val="000000" w:themeColor="text1"/>
          <w:szCs w:val="24"/>
        </w:rPr>
        <w:t>Документ предназначен для технических специалистов, осуществляющих проектирование и программную разработку в соответствии с требованиями, описанными в настоящем документе.</w:t>
      </w:r>
    </w:p>
    <w:p w14:paraId="321AEDE3" w14:textId="42457F59" w:rsidR="46922447" w:rsidRDefault="46922447" w:rsidP="45C1FA8F">
      <w:pPr>
        <w:rPr>
          <w:rFonts w:eastAsia="Times New Roman" w:cs="Times New Roman"/>
          <w:noProof/>
          <w:color w:val="000000" w:themeColor="text1"/>
          <w:szCs w:val="24"/>
        </w:rPr>
      </w:pPr>
      <w:r w:rsidRPr="45C1FA8F">
        <w:rPr>
          <w:rFonts w:eastAsia="Times New Roman" w:cs="Times New Roman"/>
          <w:noProof/>
          <w:color w:val="000000" w:themeColor="text1"/>
          <w:szCs w:val="24"/>
        </w:rPr>
        <w:t>Документ предназначен для представителей заказчика, приемной комиссии.</w:t>
      </w:r>
    </w:p>
    <w:p w14:paraId="0A0DEA35" w14:textId="7365FFE5" w:rsidR="45C1FA8F" w:rsidRDefault="45C1FA8F" w:rsidP="45C1FA8F">
      <w:pPr>
        <w:rPr>
          <w:rFonts w:eastAsia="Times New Roman" w:cs="Times New Roman"/>
          <w:noProof/>
        </w:rPr>
      </w:pPr>
    </w:p>
    <w:p w14:paraId="4CEE3E82" w14:textId="50904CC4" w:rsidR="00303DC8" w:rsidRDefault="00303DC8" w:rsidP="6BBA9CA9"/>
    <w:p w14:paraId="02BB95C8" w14:textId="45A7BC09" w:rsidR="004D7225" w:rsidRPr="00B02304" w:rsidRDefault="002B4EF3" w:rsidP="004A27BD">
      <w:r>
        <w:t xml:space="preserve"> </w:t>
      </w:r>
    </w:p>
    <w:p w14:paraId="467BD773" w14:textId="0C9ADB60" w:rsidR="45C1FA8F" w:rsidRDefault="45C1FA8F">
      <w:r>
        <w:br w:type="page"/>
      </w:r>
    </w:p>
    <w:p w14:paraId="00D48678" w14:textId="4C7CF48D" w:rsidR="008343A2" w:rsidRDefault="00910B50" w:rsidP="008F4105">
      <w:pPr>
        <w:pStyle w:val="1"/>
      </w:pPr>
      <w:bookmarkStart w:id="0" w:name="_Toc817357940"/>
      <w:r>
        <w:lastRenderedPageBreak/>
        <w:t>Термины и определения</w:t>
      </w:r>
      <w:bookmarkEnd w:id="0"/>
    </w:p>
    <w:p w14:paraId="7A483F2B" w14:textId="34DDE361" w:rsidR="2500B2FB" w:rsidRDefault="2500B2FB" w:rsidP="45C1FA8F">
      <w:pPr>
        <w:ind w:left="491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настоящем документе используется следующий список терминов и определений:</w:t>
      </w:r>
    </w:p>
    <w:p w14:paraId="539542BF" w14:textId="4B2D124A" w:rsidR="2500B2FB" w:rsidRDefault="2500B2FB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Компьютерные игры — это видеоигры, которые играются на компьютере или других электронных устройствах, таких как игровые консоли, мобильные устройства и т.д. Эти игры могут иметь различные жанры, такие как экшн, приключения, головоломки, стратегии, спортивные игры и многие другие.</w:t>
      </w:r>
    </w:p>
    <w:p w14:paraId="4D2B6D06" w14:textId="2D2767DC" w:rsidR="2500B2FB" w:rsidRDefault="2500B2FB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Style w:val="eop"/>
          <w:rFonts w:eastAsia="Times New Roman" w:cs="Times New Roman"/>
          <w:color w:val="000000" w:themeColor="text1"/>
          <w:szCs w:val="24"/>
        </w:rPr>
        <w:t>Геймификация - появление игровых элементов в неигровых процессах – например, в образовании. Элементы игры создают постоянную обратную связь, что, в свою очередь, позволяет корректировать поведение «игрока», помогает оптимизировать усвоение материала, повышает вовлеченность и позволяет за счёт повышенной вовлеченности постепенно усложнять и усложнять задачи</w:t>
      </w:r>
    </w:p>
    <w:p w14:paraId="2A1BEFEB" w14:textId="202FD6C4" w:rsidR="5118904A" w:rsidRDefault="5118904A" w:rsidP="45C1FA8F">
      <w:pPr>
        <w:pStyle w:val="a0"/>
        <w:rPr>
          <w:rStyle w:val="eop"/>
          <w:rFonts w:eastAsia="Times New Roman" w:cs="Times New Roman"/>
          <w:color w:val="000000" w:themeColor="text1"/>
          <w:szCs w:val="24"/>
        </w:rPr>
      </w:pPr>
      <w:r w:rsidRPr="45C1FA8F">
        <w:rPr>
          <w:rStyle w:val="eop"/>
          <w:rFonts w:eastAsia="Times New Roman" w:cs="Times New Roman"/>
          <w:color w:val="000000" w:themeColor="text1"/>
          <w:szCs w:val="24"/>
        </w:rPr>
        <w:t>Головоломка -</w:t>
      </w:r>
      <w:r w:rsidRPr="45C1FA8F">
        <w:rPr>
          <w:szCs w:val="24"/>
        </w:rPr>
        <w:t xml:space="preserve"> (англ. </w:t>
      </w:r>
      <w:proofErr w:type="spellStart"/>
      <w:r w:rsidRPr="45C1FA8F">
        <w:rPr>
          <w:szCs w:val="24"/>
        </w:rPr>
        <w:t>Puzzle</w:t>
      </w:r>
      <w:proofErr w:type="spellEnd"/>
      <w:r w:rsidRPr="45C1FA8F">
        <w:rPr>
          <w:szCs w:val="24"/>
        </w:rPr>
        <w:t>) — название жанра компьютерных игр, целью которых является решение логических задач, требующих от игрока задействования логики, стратегии и интуиции.</w:t>
      </w:r>
    </w:p>
    <w:p w14:paraId="33F32ECC" w14:textId="4F545B0E" w:rsidR="2500B2FB" w:rsidRDefault="2500B2FB" w:rsidP="45C1FA8F">
      <w:pPr>
        <w:pStyle w:val="a0"/>
        <w:rPr>
          <w:rFonts w:eastAsia="MS Mincho" w:cs="Arial"/>
          <w:color w:val="333333"/>
          <w:szCs w:val="24"/>
        </w:rPr>
      </w:pPr>
      <w:r w:rsidRPr="45C1FA8F">
        <w:rPr>
          <w:rStyle w:val="eop"/>
          <w:rFonts w:eastAsia="Times New Roman" w:cs="Times New Roman"/>
          <w:color w:val="000000" w:themeColor="text1"/>
          <w:szCs w:val="24"/>
        </w:rPr>
        <w:t>Виджет –</w:t>
      </w:r>
      <w:r w:rsidRPr="45C1FA8F">
        <w:rPr>
          <w:rFonts w:eastAsia="Times New Roman" w:cs="Times New Roman"/>
          <w:color w:val="333333"/>
          <w:szCs w:val="24"/>
        </w:rPr>
        <w:t xml:space="preserve"> (приспособление) – это небольшое приложение, которое показывает некоторую информацию или выполняет несложное действие, а то и просто украшает экран пользователя</w:t>
      </w:r>
    </w:p>
    <w:p w14:paraId="73AC73FD" w14:textId="42A8C373" w:rsidR="45C1FA8F" w:rsidRDefault="45C1FA8F" w:rsidP="45C1FA8F">
      <w:pPr>
        <w:ind w:left="491"/>
        <w:rPr>
          <w:rStyle w:val="eop"/>
          <w:rFonts w:eastAsia="MS Mincho" w:cs="Arial"/>
          <w:szCs w:val="24"/>
        </w:rPr>
      </w:pPr>
    </w:p>
    <w:p w14:paraId="5F4A2ABB" w14:textId="77777777" w:rsidR="0022211F" w:rsidRPr="0022211F" w:rsidRDefault="0022211F" w:rsidP="0022211F"/>
    <w:p w14:paraId="7FC919F9" w14:textId="6FB04DE7" w:rsidR="45C1FA8F" w:rsidRDefault="45C1FA8F">
      <w:r>
        <w:br w:type="page"/>
      </w:r>
    </w:p>
    <w:p w14:paraId="08372D08" w14:textId="18218A01" w:rsidR="008343A2" w:rsidRDefault="00910B50" w:rsidP="008F4105">
      <w:pPr>
        <w:pStyle w:val="1"/>
      </w:pPr>
      <w:bookmarkStart w:id="1" w:name="_Toc395238955"/>
      <w:r>
        <w:lastRenderedPageBreak/>
        <w:t>Перечень сокращений</w:t>
      </w:r>
      <w:bookmarkEnd w:id="1"/>
    </w:p>
    <w:p w14:paraId="59B8029E" w14:textId="1CE306DB" w:rsidR="00751718" w:rsidRPr="00751718" w:rsidRDefault="00751718" w:rsidP="00751718">
      <w:r>
        <w:t xml:space="preserve">В настоящем документе используется следующий </w:t>
      </w:r>
      <w:r w:rsidR="00FD2A4B">
        <w:t>список сокращений:</w:t>
      </w:r>
    </w:p>
    <w:p w14:paraId="3E215A06" w14:textId="3D5E75D1" w:rsidR="00B611B2" w:rsidRDefault="00B611B2" w:rsidP="00FD2A4B">
      <w:pPr>
        <w:pStyle w:val="a0"/>
      </w:pPr>
      <w:r>
        <w:t xml:space="preserve">ПК – персональный </w:t>
      </w:r>
      <w:r w:rsidR="00E86BC5">
        <w:t>компьютер</w:t>
      </w:r>
    </w:p>
    <w:p w14:paraId="58AD6B52" w14:textId="34A5D0DF" w:rsidR="002D04FD" w:rsidRPr="00B611B2" w:rsidRDefault="002D04FD" w:rsidP="00FD2A4B">
      <w:pPr>
        <w:pStyle w:val="a0"/>
      </w:pPr>
      <w:r>
        <w:t>ЯП – язык программирования</w:t>
      </w:r>
    </w:p>
    <w:p w14:paraId="7E377FCE" w14:textId="264DBF70" w:rsidR="45C1FA8F" w:rsidRDefault="45C1FA8F">
      <w:r>
        <w:br w:type="page"/>
      </w:r>
    </w:p>
    <w:p w14:paraId="1EECD698" w14:textId="74374AA2" w:rsidR="008A3C7E" w:rsidRDefault="002E4511" w:rsidP="008F4105">
      <w:pPr>
        <w:pStyle w:val="1"/>
      </w:pPr>
      <w:bookmarkStart w:id="2" w:name="_Toc1414741179"/>
      <w:r>
        <w:lastRenderedPageBreak/>
        <w:t>Основные сведения о разработке</w:t>
      </w:r>
      <w:bookmarkEnd w:id="2"/>
    </w:p>
    <w:p w14:paraId="6E28FF97" w14:textId="0B73E627" w:rsidR="008343A2" w:rsidRDefault="008343A2" w:rsidP="008343A2">
      <w:pPr>
        <w:pStyle w:val="2"/>
      </w:pPr>
      <w:bookmarkStart w:id="3" w:name="_Toc1239417232"/>
      <w:r>
        <w:t>Наименование разработки</w:t>
      </w:r>
      <w:bookmarkEnd w:id="3"/>
    </w:p>
    <w:p w14:paraId="0F2111C1" w14:textId="4C5A857A" w:rsidR="000F71A8" w:rsidRDefault="001F3546" w:rsidP="000F71A8">
      <w:r>
        <w:t xml:space="preserve">Наименованием разработки является компьютерная игра </w:t>
      </w:r>
      <w:r w:rsidR="00944248">
        <w:t>“</w:t>
      </w:r>
      <w:r w:rsidR="4395EEBF">
        <w:t>Быки и коровы</w:t>
      </w:r>
      <w:r w:rsidR="000F71A8">
        <w:t>”.</w:t>
      </w:r>
    </w:p>
    <w:p w14:paraId="58B94070" w14:textId="04B2D48F" w:rsidR="005C3E56" w:rsidRDefault="005C3E56" w:rsidP="005C3E56">
      <w:pPr>
        <w:pStyle w:val="2"/>
      </w:pPr>
      <w:bookmarkStart w:id="4" w:name="_Toc197622164"/>
      <w:r>
        <w:t>Цель и задачи</w:t>
      </w:r>
      <w:bookmarkEnd w:id="4"/>
    </w:p>
    <w:p w14:paraId="3563941A" w14:textId="700A745C" w:rsidR="3987CEE4" w:rsidRDefault="3987CEE4" w:rsidP="45C1FA8F">
      <w:pPr>
        <w:ind w:left="49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Цель разработки – разработать программу, которая будет удовлетворять всем требованиям заказчика</w:t>
      </w:r>
    </w:p>
    <w:p w14:paraId="1A2E9399" w14:textId="5EC74A11" w:rsidR="3987CEE4" w:rsidRDefault="3987CEE4" w:rsidP="45C1FA8F">
      <w:pPr>
        <w:ind w:left="491"/>
        <w:rPr>
          <w:rFonts w:eastAsia="MS Mincho" w:cs="Arial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Задачи разработки - </w:t>
      </w:r>
    </w:p>
    <w:p w14:paraId="20E97E84" w14:textId="08CCE043" w:rsidR="06860DB0" w:rsidRDefault="06860DB0" w:rsidP="45C1FA8F">
      <w:pPr>
        <w:pStyle w:val="a0"/>
        <w:keepLines w:val="0"/>
        <w:numPr>
          <w:ilvl w:val="1"/>
          <w:numId w:val="6"/>
        </w:numPr>
        <w:spacing w:before="240"/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szCs w:val="24"/>
        </w:rPr>
        <w:t>Тестирование</w:t>
      </w:r>
      <w:r w:rsidR="2AE3FBDE" w:rsidRPr="45C1FA8F">
        <w:rPr>
          <w:rFonts w:eastAsia="Times New Roman" w:cs="Times New Roman"/>
          <w:szCs w:val="24"/>
        </w:rPr>
        <w:t xml:space="preserve"> программ</w:t>
      </w:r>
      <w:r w:rsidR="0BF74157" w:rsidRPr="45C1FA8F">
        <w:rPr>
          <w:rFonts w:eastAsia="Times New Roman" w:cs="Times New Roman"/>
          <w:szCs w:val="24"/>
        </w:rPr>
        <w:t>ы</w:t>
      </w:r>
      <w:r w:rsidR="2AE3FBDE" w:rsidRPr="45C1FA8F">
        <w:rPr>
          <w:rFonts w:eastAsia="Times New Roman" w:cs="Times New Roman"/>
          <w:szCs w:val="24"/>
        </w:rPr>
        <w:t xml:space="preserve"> и исправ</w:t>
      </w:r>
      <w:r w:rsidR="4D3D772F" w:rsidRPr="45C1FA8F">
        <w:rPr>
          <w:rFonts w:eastAsia="Times New Roman" w:cs="Times New Roman"/>
          <w:szCs w:val="24"/>
        </w:rPr>
        <w:t>ление</w:t>
      </w:r>
      <w:r w:rsidR="2AE3FBDE" w:rsidRPr="45C1FA8F">
        <w:rPr>
          <w:rFonts w:eastAsia="Times New Roman" w:cs="Times New Roman"/>
          <w:szCs w:val="24"/>
        </w:rPr>
        <w:t xml:space="preserve"> все</w:t>
      </w:r>
      <w:r w:rsidR="6BB5F751" w:rsidRPr="45C1FA8F">
        <w:rPr>
          <w:rFonts w:eastAsia="Times New Roman" w:cs="Times New Roman"/>
          <w:szCs w:val="24"/>
        </w:rPr>
        <w:t>х</w:t>
      </w:r>
      <w:r w:rsidR="2AE3FBDE" w:rsidRPr="45C1FA8F">
        <w:rPr>
          <w:rFonts w:eastAsia="Times New Roman" w:cs="Times New Roman"/>
          <w:szCs w:val="24"/>
        </w:rPr>
        <w:t xml:space="preserve"> обнаруженны</w:t>
      </w:r>
      <w:r w:rsidR="038B695C" w:rsidRPr="45C1FA8F">
        <w:rPr>
          <w:rFonts w:eastAsia="Times New Roman" w:cs="Times New Roman"/>
          <w:szCs w:val="24"/>
        </w:rPr>
        <w:t>х</w:t>
      </w:r>
      <w:r w:rsidR="2AE3FBDE" w:rsidRPr="45C1FA8F">
        <w:rPr>
          <w:rFonts w:eastAsia="Times New Roman" w:cs="Times New Roman"/>
          <w:szCs w:val="24"/>
        </w:rPr>
        <w:t xml:space="preserve"> ошиб</w:t>
      </w:r>
      <w:r w:rsidR="0773F779" w:rsidRPr="45C1FA8F">
        <w:rPr>
          <w:rFonts w:eastAsia="Times New Roman" w:cs="Times New Roman"/>
          <w:szCs w:val="24"/>
        </w:rPr>
        <w:t>ок</w:t>
      </w:r>
      <w:r w:rsidR="2AE3FBDE" w:rsidRPr="45C1FA8F">
        <w:rPr>
          <w:rFonts w:eastAsia="Times New Roman" w:cs="Times New Roman"/>
          <w:szCs w:val="24"/>
        </w:rPr>
        <w:t>.</w:t>
      </w:r>
    </w:p>
    <w:p w14:paraId="6FD80239" w14:textId="574C4389" w:rsidR="2AE3FBDE" w:rsidRDefault="2AE3FBDE" w:rsidP="45C1FA8F">
      <w:pPr>
        <w:pStyle w:val="a0"/>
        <w:keepLines w:val="0"/>
        <w:numPr>
          <w:ilvl w:val="1"/>
          <w:numId w:val="6"/>
        </w:num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szCs w:val="24"/>
        </w:rPr>
        <w:t>Оптимиз</w:t>
      </w:r>
      <w:r w:rsidR="4E47BEE2" w:rsidRPr="45C1FA8F">
        <w:rPr>
          <w:rFonts w:eastAsia="Times New Roman" w:cs="Times New Roman"/>
          <w:szCs w:val="24"/>
        </w:rPr>
        <w:t>ация</w:t>
      </w:r>
      <w:r w:rsidRPr="45C1FA8F">
        <w:rPr>
          <w:rFonts w:eastAsia="Times New Roman" w:cs="Times New Roman"/>
          <w:szCs w:val="24"/>
        </w:rPr>
        <w:t xml:space="preserve"> програм</w:t>
      </w:r>
      <w:r w:rsidR="31ED5C64" w:rsidRPr="45C1FA8F">
        <w:rPr>
          <w:rFonts w:eastAsia="Times New Roman" w:cs="Times New Roman"/>
          <w:szCs w:val="24"/>
        </w:rPr>
        <w:t xml:space="preserve">мы </w:t>
      </w:r>
      <w:r w:rsidRPr="45C1FA8F">
        <w:rPr>
          <w:rFonts w:eastAsia="Times New Roman" w:cs="Times New Roman"/>
          <w:szCs w:val="24"/>
        </w:rPr>
        <w:t>для улучшения ее производительности.</w:t>
      </w:r>
    </w:p>
    <w:p w14:paraId="5B3FAE3B" w14:textId="71EA7416" w:rsidR="1B6ED293" w:rsidRDefault="1B6ED293" w:rsidP="45C1FA8F">
      <w:pPr>
        <w:pStyle w:val="a0"/>
        <w:keepLines w:val="0"/>
        <w:numPr>
          <w:ilvl w:val="1"/>
          <w:numId w:val="6"/>
        </w:numPr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Проектирование игровой механики.</w:t>
      </w:r>
    </w:p>
    <w:p w14:paraId="2DCA970F" w14:textId="4837448F" w:rsidR="1B6ED293" w:rsidRDefault="1B6ED293" w:rsidP="45C1FA8F">
      <w:pPr>
        <w:pStyle w:val="a0"/>
        <w:keepLines w:val="0"/>
        <w:numPr>
          <w:ilvl w:val="1"/>
          <w:numId w:val="6"/>
        </w:numPr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графических примитивов, пользовательского интерфейса.</w:t>
      </w:r>
    </w:p>
    <w:p w14:paraId="783D5250" w14:textId="3B56F5FC" w:rsidR="1B6ED293" w:rsidRDefault="1B6ED293" w:rsidP="45C1FA8F">
      <w:pPr>
        <w:pStyle w:val="a0"/>
        <w:keepLines w:val="0"/>
        <w:numPr>
          <w:ilvl w:val="1"/>
          <w:numId w:val="6"/>
        </w:numPr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Программирование</w:t>
      </w:r>
    </w:p>
    <w:p w14:paraId="760488CE" w14:textId="5B4C8B63" w:rsidR="1B6ED293" w:rsidRDefault="1B6ED293" w:rsidP="45C1FA8F">
      <w:pPr>
        <w:pStyle w:val="a0"/>
        <w:keepLines w:val="0"/>
        <w:numPr>
          <w:ilvl w:val="1"/>
          <w:numId w:val="6"/>
        </w:numPr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Тестирование и отладка</w:t>
      </w:r>
    </w:p>
    <w:p w14:paraId="19E456F9" w14:textId="1C2576FD" w:rsidR="1B6ED293" w:rsidRDefault="1B6ED293" w:rsidP="45C1FA8F">
      <w:pPr>
        <w:pStyle w:val="a0"/>
        <w:keepLines w:val="0"/>
        <w:numPr>
          <w:ilvl w:val="1"/>
          <w:numId w:val="6"/>
        </w:numPr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Приемо-сдаточные испытания</w:t>
      </w:r>
    </w:p>
    <w:p w14:paraId="475C3AEE" w14:textId="306BFAE8" w:rsidR="45C1FA8F" w:rsidRDefault="45C1FA8F" w:rsidP="45C1FA8F">
      <w:pPr>
        <w:ind w:left="491"/>
        <w:rPr>
          <w:rFonts w:eastAsia="MS Mincho" w:cs="Arial"/>
          <w:szCs w:val="24"/>
        </w:rPr>
      </w:pPr>
    </w:p>
    <w:p w14:paraId="7A3F8640" w14:textId="2BC167D8" w:rsidR="008245A4" w:rsidRDefault="00DB6DDF" w:rsidP="00286C9F">
      <w:pPr>
        <w:pStyle w:val="2"/>
      </w:pPr>
      <w:bookmarkStart w:id="5" w:name="_Toc1004450280"/>
      <w:r>
        <w:t>Сведения об исполнителях</w:t>
      </w:r>
      <w:bookmarkEnd w:id="5"/>
    </w:p>
    <w:p w14:paraId="68936C16" w14:textId="78AE8A0D" w:rsidR="00AB7918" w:rsidRDefault="00543D28" w:rsidP="159B83A4">
      <w:pPr>
        <w:rPr>
          <w:rFonts w:eastAsia="Times New Roman"/>
        </w:rPr>
      </w:pPr>
      <w:r w:rsidRPr="159B83A4">
        <w:rPr>
          <w:rFonts w:eastAsia="Times New Roman"/>
        </w:rPr>
        <w:t>Исполнителем является</w:t>
      </w:r>
      <w:r w:rsidR="00AB7918" w:rsidRPr="159B83A4">
        <w:rPr>
          <w:rFonts w:eastAsia="Times New Roman"/>
        </w:rPr>
        <w:t xml:space="preserve"> студент Колледжа ФГБОУ ВО «Вятский государственный университет» </w:t>
      </w:r>
      <w:r w:rsidR="61EFF4F3" w:rsidRPr="159B83A4">
        <w:rPr>
          <w:rFonts w:eastAsia="Times New Roman"/>
        </w:rPr>
        <w:t>Ананьин Кирилл Сергеевич</w:t>
      </w:r>
      <w:r w:rsidR="00AB7918" w:rsidRPr="159B83A4">
        <w:rPr>
          <w:rFonts w:eastAsia="Times New Roman"/>
        </w:rPr>
        <w:t>, ИСПк-202-52-00. </w:t>
      </w:r>
    </w:p>
    <w:p w14:paraId="505CA5D1" w14:textId="2A292C23" w:rsidR="00A748D1" w:rsidRDefault="00780BC5" w:rsidP="00A748D1">
      <w:pPr>
        <w:pStyle w:val="2"/>
      </w:pPr>
      <w:bookmarkStart w:id="6" w:name="_Toc1348304993"/>
      <w:r>
        <w:t>Сведения о заказчике</w:t>
      </w:r>
      <w:bookmarkEnd w:id="6"/>
    </w:p>
    <w:p w14:paraId="0BE9357F" w14:textId="68B84A6B" w:rsidR="00851252" w:rsidRDefault="003B46FA" w:rsidP="00851252">
      <w:pPr>
        <w:rPr>
          <w:lang w:val="en-US"/>
        </w:rPr>
      </w:pPr>
      <w:r>
        <w:t>Заказчиком является коллектив преподавателей</w:t>
      </w:r>
      <w:r w:rsidR="00851252">
        <w:rPr>
          <w:lang w:val="en-US"/>
        </w:rPr>
        <w:t>:</w:t>
      </w:r>
    </w:p>
    <w:p w14:paraId="735687A3" w14:textId="4329D4CF" w:rsidR="00851252" w:rsidRDefault="00851252" w:rsidP="45C1FA8F">
      <w:pPr>
        <w:pStyle w:val="a0"/>
      </w:pPr>
      <w:r>
        <w:t xml:space="preserve">Чистяков </w:t>
      </w:r>
      <w:r w:rsidR="00E42944">
        <w:t>Геннадий Андреевич</w:t>
      </w:r>
      <w:r>
        <w:t xml:space="preserve"> </w:t>
      </w:r>
      <w:r w:rsidR="004725C9">
        <w:t xml:space="preserve">– </w:t>
      </w:r>
      <w:r w:rsidR="2CF64464" w:rsidRPr="45C1FA8F">
        <w:rPr>
          <w:rFonts w:eastAsia="Times New Roman" w:cs="Times New Roman"/>
          <w:color w:val="000000" w:themeColor="text1"/>
          <w:szCs w:val="24"/>
        </w:rPr>
        <w:t>руководитель образовательной программы «Информационные системы и программирование»</w:t>
      </w:r>
    </w:p>
    <w:p w14:paraId="5BD46AA1" w14:textId="345D9BB2" w:rsidR="00E97DD1" w:rsidRDefault="24DAAC49" w:rsidP="00E97DD1">
      <w:pPr>
        <w:pStyle w:val="a0"/>
      </w:pPr>
      <w:r>
        <w:t xml:space="preserve">Кошкин </w:t>
      </w:r>
      <w:r w:rsidR="00E97DD1">
        <w:t xml:space="preserve">Олег Владимирович – Дисциплина МДК 05.05 </w:t>
      </w:r>
      <w:r w:rsidR="579FFD02">
        <w:t>“</w:t>
      </w:r>
      <w:r w:rsidR="00E97DD1">
        <w:t>Анализ и разработка технических заданий</w:t>
      </w:r>
      <w:r w:rsidR="7C6C358F">
        <w:t>”</w:t>
      </w:r>
      <w:r w:rsidR="00E97DD1">
        <w:t>.</w:t>
      </w:r>
    </w:p>
    <w:p w14:paraId="7F0B9B7E" w14:textId="4102261A" w:rsidR="00E97DD1" w:rsidRDefault="00E97DD1" w:rsidP="00E97DD1">
      <w:pPr>
        <w:pStyle w:val="a0"/>
      </w:pPr>
      <w:r>
        <w:t>Крутиков Александр Константинович – Дисциплина</w:t>
      </w:r>
      <w:r w:rsidR="5B5468E9">
        <w:t xml:space="preserve"> 05.01</w:t>
      </w:r>
      <w:r>
        <w:t xml:space="preserve"> </w:t>
      </w:r>
      <w:r w:rsidR="5A2E0703">
        <w:t>“</w:t>
      </w:r>
      <w:r>
        <w:t>Учебная практика</w:t>
      </w:r>
      <w:r w:rsidR="5A1839EB">
        <w:t>”</w:t>
      </w:r>
      <w:r>
        <w:t>.</w:t>
      </w:r>
    </w:p>
    <w:p w14:paraId="326CA518" w14:textId="557DC1B4" w:rsidR="00E97DD1" w:rsidRDefault="61C48600" w:rsidP="00E97DD1">
      <w:pPr>
        <w:pStyle w:val="a0"/>
      </w:pPr>
      <w:r>
        <w:t xml:space="preserve">Самоделкин </w:t>
      </w:r>
      <w:r w:rsidR="00E97DD1">
        <w:t xml:space="preserve">Павел Андреевич – Дисциплина МДК 06.01 </w:t>
      </w:r>
      <w:r w:rsidR="032241D9">
        <w:t>“</w:t>
      </w:r>
      <w:r w:rsidR="00E97DD1">
        <w:t>Внедрение информационных систем</w:t>
      </w:r>
      <w:r w:rsidR="17F14C29">
        <w:t>”</w:t>
      </w:r>
      <w:r w:rsidR="00E97DD1">
        <w:t>.</w:t>
      </w:r>
    </w:p>
    <w:p w14:paraId="4D8354D2" w14:textId="611274D3" w:rsidR="7EF154D9" w:rsidRDefault="7EF154D9">
      <w:r>
        <w:br w:type="page"/>
      </w:r>
    </w:p>
    <w:p w14:paraId="6186D6C4" w14:textId="3B84B1E4" w:rsidR="00E97DD1" w:rsidRDefault="009D76D0" w:rsidP="007A404D">
      <w:pPr>
        <w:pStyle w:val="2"/>
      </w:pPr>
      <w:bookmarkStart w:id="7" w:name="_Toc943798886"/>
      <w:r>
        <w:lastRenderedPageBreak/>
        <w:t>Сроки разработки</w:t>
      </w:r>
      <w:bookmarkEnd w:id="7"/>
    </w:p>
    <w:p w14:paraId="0D31CF57" w14:textId="77777777" w:rsidR="009D76D0" w:rsidRDefault="009D76D0" w:rsidP="009D76D0">
      <w:r>
        <w:t>Начало разработки – 15.01.2023.</w:t>
      </w:r>
    </w:p>
    <w:p w14:paraId="4AEBF45A" w14:textId="73A57793" w:rsidR="009D76D0" w:rsidRDefault="009D76D0" w:rsidP="009D76D0">
      <w:pPr>
        <w:rPr>
          <w:lang w:val="en-US"/>
        </w:rPr>
      </w:pPr>
      <w:r>
        <w:t>Конец разработки –</w:t>
      </w:r>
      <w:r w:rsidR="001D2D52">
        <w:t xml:space="preserve"> 16</w:t>
      </w:r>
      <w:r w:rsidRPr="00887FAD">
        <w:rPr>
          <w:lang w:val="en-US"/>
        </w:rPr>
        <w:t>.</w:t>
      </w:r>
      <w:r>
        <w:rPr>
          <w:lang w:val="en-US"/>
        </w:rPr>
        <w:t>06.2023.</w:t>
      </w:r>
    </w:p>
    <w:p w14:paraId="34C634C8" w14:textId="128E075A" w:rsidR="009D76D0" w:rsidRDefault="009D76D0">
      <w:pPr>
        <w:spacing w:before="0" w:after="200" w:line="276" w:lineRule="auto"/>
        <w:ind w:firstLine="0"/>
        <w:contextualSpacing w:val="0"/>
        <w:jc w:val="left"/>
      </w:pPr>
    </w:p>
    <w:p w14:paraId="7D14F6D7" w14:textId="0B3D684A" w:rsidR="009D76D0" w:rsidRDefault="00F23F59" w:rsidP="00F23F59">
      <w:pPr>
        <w:pStyle w:val="2"/>
      </w:pPr>
      <w:bookmarkStart w:id="8" w:name="_Toc1552345840"/>
      <w:r>
        <w:t>Назначение разработки</w:t>
      </w:r>
      <w:bookmarkEnd w:id="8"/>
    </w:p>
    <w:p w14:paraId="0EDF1E73" w14:textId="3D18F1D8" w:rsidR="159B83A4" w:rsidRDefault="54E68D2C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Игра "Быки и коровы" может быть использовано как инструмент для развития логического мышления и улучшения математических навыков у детей от 7 лет и взрослых.</w:t>
      </w:r>
    </w:p>
    <w:p w14:paraId="58E70983" w14:textId="0B52440D" w:rsidR="45C1FA8F" w:rsidRDefault="45C1FA8F">
      <w:r>
        <w:br w:type="page"/>
      </w:r>
    </w:p>
    <w:p w14:paraId="0CF34DB7" w14:textId="501E198C" w:rsidR="00B02304" w:rsidRDefault="6E8E0FA6" w:rsidP="00B02304">
      <w:pPr>
        <w:pStyle w:val="1"/>
      </w:pPr>
      <w:bookmarkStart w:id="9" w:name="_Toc481567505"/>
      <w:r>
        <w:lastRenderedPageBreak/>
        <w:t>О</w:t>
      </w:r>
      <w:r w:rsidR="00E00D25">
        <w:t>писание предметной области</w:t>
      </w:r>
      <w:bookmarkEnd w:id="9"/>
    </w:p>
    <w:p w14:paraId="2C80AF68" w14:textId="17111F1F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— это развлекательная деятельность, которая включает в себя участие в некоторой форме активности с целью развлечения, удовлетворения любопытства, общения с другими людьми или развития навыков. </w:t>
      </w:r>
    </w:p>
    <w:p w14:paraId="0800C266" w14:textId="65A8A748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могут быть физическими (например, спортивные игры), настольными (например, шахматы, монополия), компьютерными или мобильными (например, видеоигры), ролевыми, карточными (например, покер) и многими другими. </w:t>
      </w:r>
    </w:p>
    <w:p w14:paraId="34F81E3C" w14:textId="4AA75310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В играх обычно есть определенные правила и цели, которые нужно достигнуть, чтобы победить. Игроки обычно действуют в конкуренции друг с другом, хотя в некоторых играх может быть и кооперативный режим. В любом случае, игры часто позволяют игрокам учиться, развиваться и получать удовольствие в процессе. </w:t>
      </w:r>
    </w:p>
    <w:p w14:paraId="2AC59DB0" w14:textId="6FA02BCB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могут быть как соревновательными, так и развивающими. Некоторые игры помогают учиться новым навыкам, например улучшению математических навыков, расширению словарного запаса или улучшению памяти. Другие игры просто служат для развлечения и отдыха. </w:t>
      </w:r>
    </w:p>
    <w:p w14:paraId="0595136F" w14:textId="383FDD51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Игры являются частью культуры любой нации и могут иметь важное значение для развития личности, социальной адаптации и взаимоотношений между людьми. </w:t>
      </w:r>
    </w:p>
    <w:p w14:paraId="412A3E45" w14:textId="280416BF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В компьютерных играх игроки управляют персонажами или объектами в виртуальном мире и взаимодействуют с другими игроками или компьютерным противником, выполняют задания и достигают целей. Некоторые компьютерные игры также имеют многопользовательский режим, позволяющий игрокам играть с другими игроками со всего мира через интернет. </w:t>
      </w:r>
    </w:p>
    <w:p w14:paraId="4F7981C9" w14:textId="78806D53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Компьютерные игры могут быть как современными с 3D-графикой, так и старыми, сделанными в пиксельном стиле, их сюжеты могут быть научно-фантастическими, фэнтезийными, реалистичными, историческими и многими другими. Они могут быть как увлекательными и затягивающими, так и простыми и ненавязчивыми. </w:t>
      </w:r>
    </w:p>
    <w:p w14:paraId="082C2AF1" w14:textId="2969CB68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Проблема предметной области:</w:t>
      </w:r>
    </w:p>
    <w:p w14:paraId="7BA5DA38" w14:textId="281463F5" w:rsidR="48D7A7A8" w:rsidRDefault="48D7A7A8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Style w:val="normaltextrun"/>
          <w:rFonts w:eastAsia="Times New Roman" w:cs="Times New Roman"/>
          <w:color w:val="000000" w:themeColor="text1"/>
          <w:szCs w:val="24"/>
        </w:rPr>
        <w:t>Многие считают, что компьютерные игры используются только для развлечения и никакой познавательной или образовательной информации не несут. Но нужно понимать, что игры могут быть полезными не только для детей, но и взрослых. С помощью игр можно развивать стратегические навыки, моторику рук и ловкость.</w:t>
      </w:r>
    </w:p>
    <w:p w14:paraId="5B720308" w14:textId="29D5F0F9" w:rsidR="45C1FA8F" w:rsidRDefault="45C1FA8F" w:rsidP="45C1FA8F">
      <w:pPr>
        <w:rPr>
          <w:rFonts w:eastAsia="Times New Roman" w:cs="Times New Roman"/>
        </w:rPr>
      </w:pPr>
    </w:p>
    <w:p w14:paraId="32C75C85" w14:textId="4EC9BA24" w:rsidR="159B83A4" w:rsidRDefault="159B83A4" w:rsidP="159B83A4">
      <w:pPr>
        <w:rPr>
          <w:rStyle w:val="eop"/>
        </w:rPr>
      </w:pPr>
    </w:p>
    <w:p w14:paraId="22575BEF" w14:textId="1D927674" w:rsidR="00C11438" w:rsidRDefault="00CE79CA" w:rsidP="00C11438">
      <w:pPr>
        <w:pStyle w:val="1"/>
        <w:rPr>
          <w:rStyle w:val="eop"/>
        </w:rPr>
      </w:pPr>
      <w:bookmarkStart w:id="10" w:name="_Toc483345832"/>
      <w:r w:rsidRPr="45C1FA8F">
        <w:rPr>
          <w:rStyle w:val="eop"/>
        </w:rPr>
        <w:lastRenderedPageBreak/>
        <w:t>Требования к результатам разработки</w:t>
      </w:r>
      <w:bookmarkEnd w:id="10"/>
    </w:p>
    <w:p w14:paraId="508EB796" w14:textId="151A4FA1" w:rsidR="00CE79CA" w:rsidRDefault="00CE79CA" w:rsidP="00CE79CA">
      <w:pPr>
        <w:pStyle w:val="2"/>
      </w:pPr>
      <w:bookmarkStart w:id="11" w:name="_Toc796647433"/>
      <w:r>
        <w:t>Правила игры</w:t>
      </w:r>
      <w:bookmarkEnd w:id="11"/>
    </w:p>
    <w:p w14:paraId="0ED6E9B7" w14:textId="54EE84DD" w:rsidR="0CEF2D30" w:rsidRDefault="0CEF2D30" w:rsidP="45C1FA8F">
      <w:pPr>
        <w:spacing w:after="150"/>
        <w:ind w:firstLine="709"/>
        <w:rPr>
          <w:rFonts w:eastAsia="Times New Roman" w:cs="Times New Roman"/>
          <w:color w:val="000000" w:themeColor="text1"/>
        </w:rPr>
      </w:pPr>
      <w:r w:rsidRPr="45C1FA8F">
        <w:rPr>
          <w:rFonts w:eastAsia="Times New Roman" w:cs="Times New Roman"/>
          <w:color w:val="000000" w:themeColor="text1"/>
        </w:rPr>
        <w:t>Компьютер загадывает число.</w:t>
      </w:r>
      <w:r w:rsidR="6469EF91" w:rsidRPr="45C1FA8F">
        <w:rPr>
          <w:rFonts w:eastAsia="Times New Roman" w:cs="Times New Roman"/>
          <w:color w:val="000000" w:themeColor="text1"/>
        </w:rPr>
        <w:t xml:space="preserve"> </w:t>
      </w:r>
      <w:r w:rsidR="37736784" w:rsidRPr="45C1FA8F">
        <w:rPr>
          <w:rFonts w:eastAsia="Times New Roman" w:cs="Times New Roman"/>
          <w:color w:val="000000" w:themeColor="text1"/>
        </w:rPr>
        <w:t>Оно состоит из 4 цифр в диапазоне</w:t>
      </w:r>
      <w:r w:rsidRPr="45C1FA8F">
        <w:rPr>
          <w:rFonts w:eastAsia="Times New Roman" w:cs="Times New Roman"/>
          <w:color w:val="000000" w:themeColor="text1"/>
        </w:rPr>
        <w:t xml:space="preserve"> от 0 до 9</w:t>
      </w:r>
      <w:r w:rsidR="5E94ED79" w:rsidRPr="45C1FA8F">
        <w:rPr>
          <w:rFonts w:eastAsia="Times New Roman" w:cs="Times New Roman"/>
          <w:color w:val="000000" w:themeColor="text1"/>
        </w:rPr>
        <w:t>, которые в</w:t>
      </w:r>
      <w:r w:rsidRPr="45C1FA8F">
        <w:rPr>
          <w:rFonts w:eastAsia="Times New Roman" w:cs="Times New Roman"/>
          <w:color w:val="000000" w:themeColor="text1"/>
        </w:rPr>
        <w:t xml:space="preserve"> числе не повторяются, при этом 0 может стоять на первом месте.</w:t>
      </w:r>
    </w:p>
    <w:p w14:paraId="5EA8B071" w14:textId="79C64E57" w:rsidR="0CEF2D30" w:rsidRDefault="0CEF2D30" w:rsidP="159B83A4">
      <w:pPr>
        <w:spacing w:after="150"/>
        <w:ind w:firstLine="709"/>
        <w:rPr>
          <w:rFonts w:eastAsia="Times New Roman" w:cs="Times New Roman"/>
          <w:color w:val="000000" w:themeColor="text1"/>
          <w:szCs w:val="24"/>
        </w:rPr>
      </w:pPr>
      <w:r w:rsidRPr="159B83A4">
        <w:rPr>
          <w:rFonts w:eastAsia="Times New Roman" w:cs="Times New Roman"/>
          <w:color w:val="000000" w:themeColor="text1"/>
          <w:szCs w:val="24"/>
        </w:rPr>
        <w:t>Игрок вводит свой вариант числа, компьютер сравнивает его с "загаданным" числом и выдает результат в виде количества «Быков» и «Коров».</w:t>
      </w:r>
    </w:p>
    <w:p w14:paraId="529F2162" w14:textId="30B69DF2" w:rsidR="0CEF2D30" w:rsidRDefault="0CEF2D30" w:rsidP="45C1FA8F">
      <w:pPr>
        <w:spacing w:after="150"/>
        <w:ind w:firstLine="709"/>
        <w:rPr>
          <w:rFonts w:eastAsia="Times New Roman" w:cs="Times New Roman"/>
          <w:color w:val="000000" w:themeColor="text1"/>
        </w:rPr>
      </w:pPr>
      <w:r w:rsidRPr="45C1FA8F">
        <w:rPr>
          <w:rFonts w:eastAsia="Times New Roman" w:cs="Times New Roman"/>
          <w:color w:val="000000" w:themeColor="text1"/>
        </w:rPr>
        <w:t xml:space="preserve">Количество «Быков» - количество </w:t>
      </w:r>
      <w:r w:rsidR="71A7A438" w:rsidRPr="45C1FA8F">
        <w:rPr>
          <w:rFonts w:eastAsia="Times New Roman" w:cs="Times New Roman"/>
          <w:color w:val="000000" w:themeColor="text1"/>
        </w:rPr>
        <w:t>цифр,</w:t>
      </w:r>
      <w:r w:rsidRPr="45C1FA8F">
        <w:rPr>
          <w:rFonts w:eastAsia="Times New Roman" w:cs="Times New Roman"/>
          <w:color w:val="000000" w:themeColor="text1"/>
        </w:rPr>
        <w:t xml:space="preserve"> которые присутствуют в загаданном числе и стоят на своем месте</w:t>
      </w:r>
    </w:p>
    <w:p w14:paraId="35F63670" w14:textId="430CAA84" w:rsidR="0CEF2D30" w:rsidRDefault="0CEF2D30" w:rsidP="159B83A4">
      <w:pPr>
        <w:spacing w:after="150"/>
        <w:ind w:firstLine="709"/>
        <w:rPr>
          <w:rFonts w:eastAsia="Times New Roman" w:cs="Times New Roman"/>
          <w:color w:val="000000" w:themeColor="text1"/>
          <w:szCs w:val="24"/>
        </w:rPr>
      </w:pPr>
      <w:r w:rsidRPr="159B83A4">
        <w:rPr>
          <w:rFonts w:eastAsia="Times New Roman" w:cs="Times New Roman"/>
          <w:color w:val="000000" w:themeColor="text1"/>
          <w:szCs w:val="24"/>
        </w:rPr>
        <w:t>Количество «Коров» - количество цифр присутствующих в загаданном числе, но стоящих не на своем месте.</w:t>
      </w:r>
    </w:p>
    <w:p w14:paraId="415DB538" w14:textId="0E81E1FF" w:rsidR="0CEF2D30" w:rsidRDefault="0CEF2D30" w:rsidP="159B83A4">
      <w:pPr>
        <w:ind w:firstLine="709"/>
        <w:rPr>
          <w:rFonts w:eastAsia="Times New Roman" w:cs="Times New Roman"/>
          <w:color w:val="000000" w:themeColor="text1"/>
          <w:szCs w:val="24"/>
        </w:rPr>
      </w:pPr>
      <w:r w:rsidRPr="159B83A4">
        <w:rPr>
          <w:rFonts w:eastAsia="Times New Roman" w:cs="Times New Roman"/>
          <w:color w:val="000000" w:themeColor="text1"/>
          <w:szCs w:val="24"/>
        </w:rPr>
        <w:t>Игрок анализирует результат, и вводит следующий вариант. Соответственно после каждой такой попытки будут выводиться кол-во «Быков» и «Коров»</w:t>
      </w:r>
    </w:p>
    <w:p w14:paraId="744A3643" w14:textId="3F8BB909" w:rsidR="159B83A4" w:rsidRDefault="159B83A4" w:rsidP="159B83A4"/>
    <w:p w14:paraId="1A3F86D3" w14:textId="4F6666E9" w:rsidR="00C7275C" w:rsidRDefault="00C7275C" w:rsidP="00C7275C">
      <w:pPr>
        <w:pStyle w:val="2"/>
      </w:pPr>
      <w:bookmarkStart w:id="12" w:name="_Toc729568875"/>
      <w:r>
        <w:t>Требования к функциональным характеристикам</w:t>
      </w:r>
      <w:bookmarkEnd w:id="12"/>
    </w:p>
    <w:p w14:paraId="1E2BA660" w14:textId="0908D9AC" w:rsidR="00C7275C" w:rsidRDefault="00AA0A9C" w:rsidP="00C7275C">
      <w:r>
        <w:t xml:space="preserve">Игра </w:t>
      </w:r>
      <w:r w:rsidR="006363ED">
        <w:t>должна обеспечивать выполнение следующих функций:</w:t>
      </w:r>
    </w:p>
    <w:p w14:paraId="4FCC3518" w14:textId="12A35903" w:rsidR="717D37C0" w:rsidRDefault="717D37C0" w:rsidP="45C1FA8F">
      <w:pPr>
        <w:pStyle w:val="a0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Наличие счетчика сделанных ходов, для их ограничения в виде 15 вводов чисел (подсчет ведется непосредственно, при выполнении условий проверки, а только потом, после выполненного хода)</w:t>
      </w:r>
    </w:p>
    <w:p w14:paraId="38AAEEC0" w14:textId="07D0773D" w:rsidR="717D37C0" w:rsidRDefault="717D37C0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Графическая визуализация игрового процесса;</w:t>
      </w:r>
    </w:p>
    <w:p w14:paraId="1FE30107" w14:textId="60419145" w:rsidR="717D37C0" w:rsidRDefault="717D37C0" w:rsidP="45C1FA8F">
      <w:pPr>
        <w:pStyle w:val="a0"/>
      </w:pPr>
      <w:r w:rsidRPr="45C1FA8F">
        <w:rPr>
          <w:rFonts w:eastAsia="Times New Roman" w:cs="Times New Roman"/>
          <w:szCs w:val="24"/>
        </w:rPr>
        <w:t>Реализация игровой механики в соответствии с описанными в подразделе 5.1 правилами;</w:t>
      </w:r>
    </w:p>
    <w:p w14:paraId="057F5A1C" w14:textId="55F1FADF" w:rsidR="717D37C0" w:rsidRDefault="717D37C0" w:rsidP="45C1FA8F">
      <w:pPr>
        <w:pStyle w:val="a0"/>
      </w:pPr>
      <w:r w:rsidRPr="45C1FA8F">
        <w:rPr>
          <w:rFonts w:eastAsia="Times New Roman" w:cs="Times New Roman"/>
          <w:color w:val="000000" w:themeColor="text1"/>
          <w:szCs w:val="24"/>
        </w:rPr>
        <w:t>Возможность начала новой игры, на любой игровой стадии.</w:t>
      </w:r>
    </w:p>
    <w:p w14:paraId="2801F427" w14:textId="7B14F59B" w:rsidR="45C1FA8F" w:rsidRDefault="45C1FA8F" w:rsidP="45C1FA8F">
      <w:pPr>
        <w:ind w:left="491"/>
        <w:rPr>
          <w:rFonts w:eastAsia="MS Mincho" w:cs="Arial"/>
          <w:szCs w:val="24"/>
        </w:rPr>
      </w:pPr>
    </w:p>
    <w:p w14:paraId="22D601EA" w14:textId="77777777" w:rsidR="00732284" w:rsidRDefault="00732284" w:rsidP="00732284">
      <w:pPr>
        <w:pStyle w:val="2"/>
      </w:pPr>
      <w:bookmarkStart w:id="13" w:name="_Toc130023568"/>
      <w:bookmarkStart w:id="14" w:name="_Toc348121877"/>
      <w:r>
        <w:t>Требования к показателям назначения</w:t>
      </w:r>
      <w:bookmarkEnd w:id="13"/>
      <w:bookmarkEnd w:id="14"/>
    </w:p>
    <w:p w14:paraId="07142019" w14:textId="719F982B" w:rsidR="00732284" w:rsidRPr="003348E1" w:rsidRDefault="00794150" w:rsidP="00732284">
      <w:r>
        <w:t>Требование к показателям назначения не требуются</w:t>
      </w:r>
    </w:p>
    <w:p w14:paraId="4810DC1A" w14:textId="77777777" w:rsidR="00794150" w:rsidRDefault="00794150" w:rsidP="45C1FA8F">
      <w:pPr>
        <w:spacing w:before="0" w:after="200" w:line="276" w:lineRule="auto"/>
        <w:ind w:firstLine="0"/>
        <w:jc w:val="left"/>
        <w:rPr>
          <w:rFonts w:eastAsiaTheme="majorEastAsia" w:cs="Times New Roman"/>
          <w:b/>
          <w:bCs/>
        </w:rPr>
      </w:pPr>
      <w:bookmarkStart w:id="15" w:name="_Toc130023569"/>
      <w:r>
        <w:br w:type="page"/>
      </w:r>
    </w:p>
    <w:p w14:paraId="2A201F1C" w14:textId="5B6EE33F" w:rsidR="00732284" w:rsidRDefault="00732284" w:rsidP="00732284">
      <w:pPr>
        <w:pStyle w:val="2"/>
      </w:pPr>
      <w:bookmarkStart w:id="16" w:name="_Toc1429245150"/>
      <w:r>
        <w:lastRenderedPageBreak/>
        <w:t>Требование к пользовательскому интерфейсу</w:t>
      </w:r>
      <w:bookmarkEnd w:id="15"/>
      <w:bookmarkEnd w:id="16"/>
    </w:p>
    <w:p w14:paraId="3C745E73" w14:textId="3F5E0260" w:rsidR="25C50A60" w:rsidRDefault="25C50A60" w:rsidP="45C1FA8F">
      <w:pPr>
        <w:ind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На игровом поле, в центре, будут присутствовать: Настоящее время, наименование программы, три кнопки, такие как: “Открыть правила”, “Новая игра”, “Закрыть приложение”. Так же поле для ввода числа. А также поле для вывода результатов хода. По левому и правому краям будут выводиться картинки с «Быками» и «Коровами». (см. рисунок </w:t>
      </w:r>
      <w:r w:rsidR="50CFAA59" w:rsidRPr="45C1FA8F">
        <w:rPr>
          <w:rFonts w:eastAsia="Times New Roman" w:cs="Times New Roman"/>
          <w:color w:val="000000" w:themeColor="text1"/>
          <w:szCs w:val="24"/>
        </w:rPr>
        <w:t>1</w:t>
      </w:r>
      <w:r w:rsidRPr="45C1FA8F">
        <w:rPr>
          <w:rFonts w:eastAsia="Times New Roman" w:cs="Times New Roman"/>
          <w:color w:val="000000" w:themeColor="text1"/>
          <w:szCs w:val="24"/>
        </w:rPr>
        <w:t>)</w:t>
      </w:r>
      <w:bookmarkStart w:id="17" w:name="_Toc130023570"/>
    </w:p>
    <w:p w14:paraId="148DFBBD" w14:textId="77777777" w:rsidR="004B332F" w:rsidRDefault="004B332F" w:rsidP="45C1FA8F">
      <w:pPr>
        <w:ind w:firstLine="709"/>
        <w:rPr>
          <w:rFonts w:eastAsia="Times New Roman" w:cs="Times New Roman"/>
          <w:szCs w:val="24"/>
        </w:rPr>
      </w:pPr>
    </w:p>
    <w:p w14:paraId="07A927F9" w14:textId="2F9F3609" w:rsidR="00495973" w:rsidRDefault="3E778B0F" w:rsidP="6BBA9CA9">
      <w:pPr>
        <w:ind w:firstLine="0"/>
        <w:jc w:val="center"/>
      </w:pPr>
      <w:r>
        <w:rPr>
          <w:noProof/>
        </w:rPr>
        <w:drawing>
          <wp:inline distT="0" distB="0" distL="0" distR="0" wp14:anchorId="590B102F" wp14:editId="1861E167">
            <wp:extent cx="5133975" cy="5249162"/>
            <wp:effectExtent l="0" t="0" r="0" b="0"/>
            <wp:docPr id="948089449" name="Рисунок 948089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80894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B46A" w14:textId="77777777" w:rsidR="004B332F" w:rsidRPr="00495973" w:rsidRDefault="004B332F" w:rsidP="6BBA9CA9">
      <w:pPr>
        <w:ind w:firstLine="0"/>
        <w:jc w:val="center"/>
      </w:pPr>
    </w:p>
    <w:p w14:paraId="4A0BC8C1" w14:textId="193BC314" w:rsidR="00495973" w:rsidRDefault="00495973" w:rsidP="45C1FA8F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cs="Times New Roman"/>
        </w:rPr>
        <w:t xml:space="preserve">Рисунок 8 – </w:t>
      </w:r>
      <w:r w:rsidR="2A3F772F" w:rsidRPr="45C1FA8F">
        <w:rPr>
          <w:rFonts w:eastAsia="Times New Roman" w:cs="Times New Roman"/>
          <w:color w:val="000000" w:themeColor="text1"/>
          <w:szCs w:val="24"/>
        </w:rPr>
        <w:t>Прототип экранной формы игрового поля</w:t>
      </w:r>
    </w:p>
    <w:p w14:paraId="24B78612" w14:textId="77777777" w:rsidR="004B332F" w:rsidRDefault="004B332F" w:rsidP="45C1FA8F">
      <w:pPr>
        <w:ind w:firstLine="0"/>
        <w:jc w:val="center"/>
        <w:rPr>
          <w:rFonts w:eastAsia="Times New Roman" w:cs="Times New Roman"/>
          <w:szCs w:val="24"/>
        </w:rPr>
      </w:pPr>
    </w:p>
    <w:p w14:paraId="56E55E29" w14:textId="3640F99F" w:rsidR="467297C7" w:rsidRDefault="467297C7" w:rsidP="45C1FA8F">
      <w:pPr>
        <w:spacing w:after="160"/>
        <w:ind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Кнопка «Новая игра» предназначена для инициирования новой игры. При нажатии на данную кнопку происходит обновление игрового поля и удаление с него результатов предыдущей игры. Далее происходит генерация нового случайного числа. Кнопка «Закрыть приложение» предназначена для полного закрытия приложения. В поле для ввода должно вводиться число для </w:t>
      </w:r>
      <w:r w:rsidRPr="45C1FA8F">
        <w:rPr>
          <w:rFonts w:eastAsia="Times New Roman" w:cs="Times New Roman"/>
          <w:color w:val="000000" w:themeColor="text1"/>
          <w:szCs w:val="24"/>
        </w:rPr>
        <w:lastRenderedPageBreak/>
        <w:t>проверки на соответствие с загаданному. По левому и правому краю, будут выводиться картинки «Быков» и «Коров», их будет столько, сколько непосредственно самих «Быков» и «Коров» в числе.</w:t>
      </w:r>
    </w:p>
    <w:p w14:paraId="522EDE24" w14:textId="153858D6" w:rsidR="467297C7" w:rsidRDefault="467297C7" w:rsidP="45C1FA8F">
      <w:pPr>
        <w:spacing w:after="160"/>
        <w:ind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При нажатии на кнопку «Открыть правила», должно открываться отдельное окно, где будут описаны правила и условия игры. (Рисунок </w:t>
      </w:r>
      <w:r w:rsidR="65E11570" w:rsidRPr="45C1FA8F">
        <w:rPr>
          <w:rFonts w:eastAsia="Times New Roman" w:cs="Times New Roman"/>
          <w:color w:val="000000" w:themeColor="text1"/>
          <w:szCs w:val="24"/>
        </w:rPr>
        <w:t>2</w:t>
      </w:r>
      <w:r w:rsidRPr="45C1FA8F">
        <w:rPr>
          <w:rFonts w:eastAsia="Times New Roman" w:cs="Times New Roman"/>
          <w:color w:val="000000" w:themeColor="text1"/>
          <w:szCs w:val="24"/>
        </w:rPr>
        <w:t>).</w:t>
      </w:r>
    </w:p>
    <w:p w14:paraId="07D491D9" w14:textId="7FF895C5" w:rsidR="45C1FA8F" w:rsidRDefault="45C1FA8F" w:rsidP="45C1FA8F">
      <w:pPr>
        <w:spacing w:after="160"/>
        <w:ind w:firstLine="709"/>
        <w:rPr>
          <w:rFonts w:eastAsia="Times New Roman" w:cs="Times New Roman"/>
          <w:color w:val="000000" w:themeColor="text1"/>
        </w:rPr>
      </w:pPr>
    </w:p>
    <w:p w14:paraId="7205BC3D" w14:textId="401D434E" w:rsidR="00495973" w:rsidRDefault="34C5130E" w:rsidP="6BBA9CA9">
      <w:pPr>
        <w:ind w:firstLine="0"/>
        <w:jc w:val="center"/>
      </w:pPr>
      <w:r>
        <w:rPr>
          <w:noProof/>
        </w:rPr>
        <w:drawing>
          <wp:inline distT="0" distB="0" distL="0" distR="0" wp14:anchorId="6E7C2652" wp14:editId="2318525A">
            <wp:extent cx="5334002" cy="5334002"/>
            <wp:effectExtent l="0" t="0" r="0" b="0"/>
            <wp:docPr id="1215926344" name="Рисунок 121592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A35" w14:textId="77777777" w:rsidR="004B332F" w:rsidRPr="00495973" w:rsidRDefault="004B332F" w:rsidP="6BBA9CA9">
      <w:pPr>
        <w:ind w:firstLine="0"/>
        <w:jc w:val="center"/>
      </w:pPr>
    </w:p>
    <w:p w14:paraId="3116DB78" w14:textId="53D1A69F" w:rsidR="00495973" w:rsidRDefault="00495973" w:rsidP="45C1FA8F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cs="Times New Roman"/>
        </w:rPr>
        <w:t xml:space="preserve">Рисунок </w:t>
      </w:r>
      <w:r w:rsidR="3B0C3975" w:rsidRPr="45C1FA8F">
        <w:rPr>
          <w:rFonts w:cs="Times New Roman"/>
        </w:rPr>
        <w:t>2</w:t>
      </w:r>
      <w:r w:rsidRPr="45C1FA8F">
        <w:rPr>
          <w:rFonts w:cs="Times New Roman"/>
        </w:rPr>
        <w:t xml:space="preserve"> – </w:t>
      </w:r>
      <w:r w:rsidR="66B3F1D4" w:rsidRPr="45C1FA8F">
        <w:rPr>
          <w:rFonts w:eastAsia="Times New Roman" w:cs="Times New Roman"/>
          <w:color w:val="000000" w:themeColor="text1"/>
          <w:szCs w:val="24"/>
        </w:rPr>
        <w:t>Прототип экранной формы окна с правилами игры</w:t>
      </w:r>
    </w:p>
    <w:p w14:paraId="2CF20232" w14:textId="77777777" w:rsidR="004B332F" w:rsidRDefault="004B332F" w:rsidP="45C1FA8F">
      <w:pPr>
        <w:ind w:firstLine="0"/>
        <w:jc w:val="center"/>
        <w:rPr>
          <w:rFonts w:eastAsia="Times New Roman" w:cs="Times New Roman"/>
          <w:szCs w:val="24"/>
        </w:rPr>
      </w:pPr>
    </w:p>
    <w:p w14:paraId="307EA3C7" w14:textId="6670A71E" w:rsidR="2A1F0152" w:rsidRDefault="2A1F0152" w:rsidP="45C1FA8F">
      <w:pPr>
        <w:spacing w:after="160"/>
        <w:ind w:firstLine="709"/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окне с правилами игры будут выводиться правила, условия и ограничения игры. Кнопка «Закрыть приложение»</w:t>
      </w:r>
      <w:r w:rsidRPr="45C1FA8F">
        <w:rPr>
          <w:rFonts w:eastAsia="Times New Roman" w:cs="Times New Roman"/>
          <w:color w:val="0078D4"/>
          <w:szCs w:val="24"/>
          <w:u w:val="single"/>
        </w:rPr>
        <w:t xml:space="preserve"> </w:t>
      </w:r>
      <w:r w:rsidRPr="45C1FA8F">
        <w:rPr>
          <w:rFonts w:eastAsia="Times New Roman" w:cs="Times New Roman"/>
          <w:color w:val="000000" w:themeColor="text1"/>
          <w:szCs w:val="24"/>
        </w:rPr>
        <w:t>предназначена для закрытия окна.</w:t>
      </w:r>
    </w:p>
    <w:p w14:paraId="049EF6BF" w14:textId="48D00D91" w:rsidR="45C1FA8F" w:rsidRDefault="45C1FA8F" w:rsidP="45C1FA8F">
      <w:pPr>
        <w:spacing w:after="160"/>
        <w:ind w:firstLine="709"/>
        <w:rPr>
          <w:rFonts w:eastAsia="Times New Roman" w:cs="Times New Roman"/>
          <w:color w:val="000000" w:themeColor="text1"/>
        </w:rPr>
      </w:pPr>
    </w:p>
    <w:p w14:paraId="5506C276" w14:textId="5919FE16" w:rsidR="6BBA9CA9" w:rsidRDefault="6BBA9CA9" w:rsidP="6BBA9CA9">
      <w:pPr>
        <w:ind w:firstLine="0"/>
        <w:jc w:val="center"/>
        <w:rPr>
          <w:rFonts w:cs="Times New Roman"/>
        </w:rPr>
      </w:pPr>
    </w:p>
    <w:p w14:paraId="7E5031A9" w14:textId="658E0CE4" w:rsidR="00AF16DF" w:rsidRPr="00495973" w:rsidRDefault="00495973" w:rsidP="6BBA9CA9">
      <w:pPr>
        <w:spacing w:before="0" w:after="200" w:line="276" w:lineRule="auto"/>
        <w:ind w:firstLine="0"/>
        <w:jc w:val="left"/>
      </w:pPr>
      <w:r>
        <w:br w:type="page"/>
      </w:r>
    </w:p>
    <w:p w14:paraId="6179FAD6" w14:textId="7AAA20BC" w:rsidR="00732284" w:rsidRDefault="00732284" w:rsidP="00732284">
      <w:pPr>
        <w:pStyle w:val="2"/>
      </w:pPr>
      <w:bookmarkStart w:id="18" w:name="_Toc2088435703"/>
      <w:r>
        <w:lastRenderedPageBreak/>
        <w:t>Требования к видам обеспечения</w:t>
      </w:r>
      <w:bookmarkEnd w:id="17"/>
      <w:bookmarkEnd w:id="18"/>
    </w:p>
    <w:p w14:paraId="1F98CA5C" w14:textId="77777777" w:rsidR="00732284" w:rsidRDefault="00732284" w:rsidP="00732284">
      <w:pPr>
        <w:pStyle w:val="3"/>
      </w:pPr>
      <w:bookmarkStart w:id="19" w:name="_Toc130023571"/>
      <w:bookmarkStart w:id="20" w:name="_Toc1229342209"/>
      <w:r>
        <w:t>Требования к математическому обеспечению</w:t>
      </w:r>
      <w:bookmarkEnd w:id="19"/>
      <w:bookmarkEnd w:id="20"/>
    </w:p>
    <w:p w14:paraId="19BBB689" w14:textId="66CFED6E" w:rsidR="0711A52A" w:rsidRDefault="0711A52A" w:rsidP="159B83A4">
      <w:pPr>
        <w:rPr>
          <w:rFonts w:eastAsia="MS Mincho" w:cs="Arial"/>
          <w:szCs w:val="24"/>
        </w:rPr>
      </w:pPr>
      <w:r w:rsidRPr="45C1FA8F">
        <w:rPr>
          <w:rFonts w:eastAsia="Times New Roman" w:cs="Times New Roman"/>
        </w:rPr>
        <w:t>Генерация случайного числа. Компьютер должен быть способен генерировать случайные числа в заданном диапазоне, которые будут загадываться для игры.</w:t>
      </w:r>
    </w:p>
    <w:p w14:paraId="199CACCA" w14:textId="1F86613C" w:rsidR="159B83A4" w:rsidRDefault="36C0F20F" w:rsidP="45C1FA8F">
      <w:pPr>
        <w:rPr>
          <w:rFonts w:eastAsia="Times New Roman" w:cs="Times New Roman"/>
        </w:rPr>
      </w:pPr>
      <w:r w:rsidRPr="45C1FA8F">
        <w:rPr>
          <w:rFonts w:eastAsia="Times New Roman" w:cs="Times New Roman"/>
        </w:rPr>
        <w:t>Проверка правильности ввода числа. Все два числа, в</w:t>
      </w:r>
      <w:r w:rsidR="781C0CDD" w:rsidRPr="45C1FA8F">
        <w:rPr>
          <w:rFonts w:eastAsia="Times New Roman" w:cs="Times New Roman"/>
        </w:rPr>
        <w:t xml:space="preserve">ыступают как множество, и по данному числу, после его ввода в поле, проходит проверка условий, </w:t>
      </w:r>
      <w:r w:rsidR="4C26B8B6" w:rsidRPr="45C1FA8F">
        <w:rPr>
          <w:rFonts w:eastAsia="Times New Roman" w:cs="Times New Roman"/>
        </w:rPr>
        <w:t xml:space="preserve">на наличие пробелов, букв, спецсимволов, а также повторяющиеся цифры, которые можно выявить за счет, </w:t>
      </w:r>
      <w:r w:rsidR="4DDBBA6D" w:rsidRPr="45C1FA8F">
        <w:rPr>
          <w:rFonts w:eastAsia="Times New Roman" w:cs="Times New Roman"/>
        </w:rPr>
        <w:t>сравнения</w:t>
      </w:r>
      <w:r w:rsidR="4C26B8B6" w:rsidRPr="45C1FA8F">
        <w:rPr>
          <w:rFonts w:eastAsia="Times New Roman" w:cs="Times New Roman"/>
        </w:rPr>
        <w:t xml:space="preserve"> элементов множества</w:t>
      </w:r>
      <w:r w:rsidR="2B0C93F7" w:rsidRPr="45C1FA8F">
        <w:rPr>
          <w:rFonts w:eastAsia="Times New Roman" w:cs="Times New Roman"/>
        </w:rPr>
        <w:t>.</w:t>
      </w:r>
    </w:p>
    <w:p w14:paraId="63F6A30F" w14:textId="7F18B800" w:rsidR="159B83A4" w:rsidRDefault="2B0C93F7" w:rsidP="45C1FA8F">
      <w:pPr>
        <w:rPr>
          <w:rFonts w:eastAsia="Times New Roman" w:cs="Times New Roman"/>
        </w:rPr>
      </w:pPr>
      <w:r w:rsidRPr="45C1FA8F">
        <w:rPr>
          <w:rFonts w:eastAsia="Times New Roman" w:cs="Times New Roman"/>
        </w:rPr>
        <w:t>Определение “Быков” и “Коров”. У нас есть два условия, такие как, если x = y</w:t>
      </w:r>
      <w:r w:rsidR="63710249" w:rsidRPr="45C1FA8F">
        <w:rPr>
          <w:rFonts w:eastAsia="Times New Roman" w:cs="Times New Roman"/>
        </w:rPr>
        <w:t xml:space="preserve">, то это “Бык”, данное условие проходит 4 раза, чтобы проверить все цифры в числе. Также есть такое условие, как, если </w:t>
      </w:r>
      <w:r w:rsidR="423F42C0" w:rsidRPr="45C1FA8F">
        <w:rPr>
          <w:rFonts w:eastAsia="Times New Roman" w:cs="Times New Roman"/>
        </w:rPr>
        <w:t>y в диапазоне x, то это “Корова”, оно так же выполняется 4 раза, для полной проверки числа.</w:t>
      </w:r>
    </w:p>
    <w:p w14:paraId="0E142FEC" w14:textId="22E9A01D" w:rsidR="159B83A4" w:rsidRDefault="51C2A525" w:rsidP="45C1FA8F">
      <w:pPr>
        <w:rPr>
          <w:rFonts w:eastAsia="Times New Roman" w:cs="Times New Roman"/>
        </w:rPr>
      </w:pPr>
      <w:r w:rsidRPr="45C1FA8F">
        <w:rPr>
          <w:rFonts w:eastAsia="Times New Roman" w:cs="Times New Roman"/>
        </w:rPr>
        <w:t>Отслеживание кол-ва попыток. Был введен счетчик, который после каждого хода, выполняет такое действие, как, N = N + 1</w:t>
      </w:r>
    </w:p>
    <w:p w14:paraId="3CFA24C0" w14:textId="7B25EE33" w:rsidR="159B83A4" w:rsidRDefault="159B83A4" w:rsidP="45C1FA8F">
      <w:pPr>
        <w:rPr>
          <w:rFonts w:eastAsia="Times New Roman" w:cs="Times New Roman"/>
        </w:rPr>
      </w:pPr>
    </w:p>
    <w:p w14:paraId="4397E8B7" w14:textId="77777777" w:rsidR="00732284" w:rsidRDefault="00732284" w:rsidP="00732284">
      <w:pPr>
        <w:pStyle w:val="3"/>
      </w:pPr>
      <w:bookmarkStart w:id="21" w:name="_Toc130023572"/>
      <w:bookmarkStart w:id="22" w:name="_Toc959335180"/>
      <w:r>
        <w:t>Требования к информационному обеспечению</w:t>
      </w:r>
      <w:bookmarkEnd w:id="21"/>
      <w:bookmarkEnd w:id="22"/>
      <w:r>
        <w:t xml:space="preserve"> </w:t>
      </w:r>
    </w:p>
    <w:p w14:paraId="0D9C2F2E" w14:textId="35248926" w:rsidR="159B83A4" w:rsidRDefault="6720252E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Представление данных должно быть выполнено в формате доступном для понимания человеку без какой-либо предварительной обработки.</w:t>
      </w:r>
    </w:p>
    <w:p w14:paraId="35C77E49" w14:textId="77777777" w:rsidR="00732284" w:rsidRDefault="00732284" w:rsidP="00732284">
      <w:pPr>
        <w:pStyle w:val="4"/>
      </w:pPr>
      <w:r>
        <w:t>Требования к форматам хранения данных</w:t>
      </w:r>
    </w:p>
    <w:p w14:paraId="48AC6ABF" w14:textId="757EEA7C" w:rsidR="159B83A4" w:rsidRDefault="54709424" w:rsidP="45C1FA8F">
      <w:r>
        <w:t>Требования к форматам хранения данных не требуются.</w:t>
      </w:r>
    </w:p>
    <w:p w14:paraId="41448D23" w14:textId="7BC97692" w:rsidR="00732284" w:rsidRDefault="00732284" w:rsidP="00660590">
      <w:pPr>
        <w:pStyle w:val="4"/>
      </w:pPr>
      <w:r>
        <w:t>Требования к лингвистическому обеспечению</w:t>
      </w:r>
    </w:p>
    <w:p w14:paraId="41622369" w14:textId="5E6D1A90" w:rsidR="001A6F78" w:rsidRPr="001A6F78" w:rsidRDefault="001F0D6A" w:rsidP="001A6F78">
      <w:r>
        <w:t>В игровом интерфейсе используется только русский язык.</w:t>
      </w:r>
    </w:p>
    <w:p w14:paraId="2E0E07D0" w14:textId="395946FD" w:rsidR="00732284" w:rsidRDefault="00732284" w:rsidP="00732284">
      <w:pPr>
        <w:pStyle w:val="3"/>
      </w:pPr>
      <w:bookmarkStart w:id="23" w:name="_Toc130023573"/>
      <w:bookmarkStart w:id="24" w:name="_Toc1215698965"/>
      <w:r>
        <w:t>Требования к метрологическому обеспечению</w:t>
      </w:r>
      <w:bookmarkEnd w:id="23"/>
      <w:bookmarkEnd w:id="24"/>
    </w:p>
    <w:p w14:paraId="650D9E75" w14:textId="0536F304" w:rsidR="670AABA7" w:rsidRDefault="670AABA7" w:rsidP="45C1FA8F">
      <w:r>
        <w:t>Требование к метрологическому обеспечению не требуются.</w:t>
      </w:r>
    </w:p>
    <w:p w14:paraId="6B4E74D3" w14:textId="77777777" w:rsidR="00732284" w:rsidRDefault="00732284" w:rsidP="00732284">
      <w:pPr>
        <w:pStyle w:val="3"/>
      </w:pPr>
      <w:bookmarkStart w:id="25" w:name="_Toc130023574"/>
      <w:bookmarkStart w:id="26" w:name="_Toc2071379281"/>
      <w:r>
        <w:t>Требования к техническому обеспечению</w:t>
      </w:r>
      <w:bookmarkEnd w:id="25"/>
      <w:bookmarkEnd w:id="26"/>
      <w:r>
        <w:t xml:space="preserve"> </w:t>
      </w:r>
    </w:p>
    <w:p w14:paraId="5440EAA4" w14:textId="63D0F642" w:rsidR="008D50AD" w:rsidRPr="008D50AD" w:rsidRDefault="008D50AD" w:rsidP="008D50AD">
      <w:r>
        <w:t xml:space="preserve">Необходимо использовать </w:t>
      </w:r>
      <w:r w:rsidR="00B611B2">
        <w:t>ПК</w:t>
      </w:r>
      <w:r w:rsidR="00B70525">
        <w:t xml:space="preserve"> или ноутбук.</w:t>
      </w:r>
    </w:p>
    <w:p w14:paraId="51C0C121" w14:textId="77777777" w:rsidR="00732284" w:rsidRDefault="00732284" w:rsidP="00732284">
      <w:pPr>
        <w:pStyle w:val="2"/>
      </w:pPr>
      <w:bookmarkStart w:id="27" w:name="_Toc130023575"/>
      <w:bookmarkStart w:id="28" w:name="_Toc359224663"/>
      <w:r>
        <w:lastRenderedPageBreak/>
        <w:t>Требования к надежности</w:t>
      </w:r>
      <w:bookmarkEnd w:id="27"/>
      <w:bookmarkEnd w:id="28"/>
    </w:p>
    <w:p w14:paraId="6ABDFABC" w14:textId="77777777" w:rsidR="00732284" w:rsidRPr="00305175" w:rsidRDefault="00732284" w:rsidP="00732284">
      <w:pPr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305175"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1548DFC8" w14:textId="77777777" w:rsidR="00732284" w:rsidRPr="00305175" w:rsidRDefault="00732284" w:rsidP="00732284">
      <w:pPr>
        <w:tabs>
          <w:tab w:val="left" w:pos="1134"/>
        </w:tabs>
        <w:spacing w:before="100" w:beforeAutospacing="1"/>
        <w:rPr>
          <w:rFonts w:cs="Times New Roman"/>
          <w:spacing w:val="1"/>
          <w:szCs w:val="24"/>
        </w:rPr>
      </w:pPr>
      <w:r w:rsidRPr="00305175">
        <w:rPr>
          <w:rFonts w:cs="Times New Roman"/>
          <w:spacing w:val="-2"/>
          <w:szCs w:val="24"/>
        </w:rPr>
        <w:t>а)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pacing w:val="1"/>
          <w:szCs w:val="24"/>
        </w:rPr>
        <w:t>организацией бесперебойного питания технических средств;</w:t>
      </w:r>
    </w:p>
    <w:p w14:paraId="27BDBB32" w14:textId="77777777" w:rsidR="00732284" w:rsidRPr="005237DE" w:rsidRDefault="00732284" w:rsidP="00732284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1"/>
          <w:szCs w:val="24"/>
        </w:rPr>
        <w:t>б) осуществлением контроля входных данных;</w:t>
      </w:r>
    </w:p>
    <w:p w14:paraId="34C34834" w14:textId="77777777" w:rsidR="00732284" w:rsidRPr="00305175" w:rsidRDefault="00732284" w:rsidP="00732284">
      <w:pPr>
        <w:tabs>
          <w:tab w:val="left" w:pos="1134"/>
        </w:tabs>
        <w:spacing w:before="100" w:beforeAutospacing="1"/>
        <w:rPr>
          <w:rFonts w:cs="Times New Roman"/>
          <w:spacing w:val="-2"/>
          <w:szCs w:val="24"/>
        </w:rPr>
      </w:pPr>
      <w:r w:rsidRPr="00305175">
        <w:rPr>
          <w:rFonts w:cs="Times New Roman"/>
          <w:spacing w:val="-11"/>
          <w:szCs w:val="24"/>
        </w:rPr>
        <w:t>в)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zCs w:val="24"/>
        </w:rPr>
        <w:tab/>
      </w:r>
      <w:r w:rsidRPr="00305175">
        <w:rPr>
          <w:rFonts w:cs="Times New Roman"/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305175">
        <w:rPr>
          <w:rFonts w:cs="Times New Roman"/>
          <w:spacing w:val="2"/>
          <w:szCs w:val="24"/>
        </w:rPr>
        <w:t>развития РФ, изложенных в Постановлении от 23 июля 1998 г. «Об утверждении</w:t>
      </w:r>
      <w:r w:rsidRPr="00305175">
        <w:rPr>
          <w:rFonts w:cs="Times New Roman"/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Pr="00305175">
        <w:rPr>
          <w:rFonts w:cs="Times New Roman"/>
          <w:spacing w:val="2"/>
          <w:szCs w:val="24"/>
        </w:rPr>
        <w:br/>
      </w:r>
      <w:r w:rsidRPr="00305175">
        <w:rPr>
          <w:rFonts w:cs="Times New Roman"/>
          <w:spacing w:val="-2"/>
          <w:szCs w:val="24"/>
        </w:rPr>
        <w:t>ПЭВМ и оргтехники и сопровождению программных средств»;</w:t>
      </w:r>
    </w:p>
    <w:p w14:paraId="42B5C0F7" w14:textId="77777777" w:rsidR="00732284" w:rsidRPr="00305175" w:rsidRDefault="00732284" w:rsidP="00732284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-25"/>
          <w:szCs w:val="24"/>
        </w:rPr>
        <w:t>г)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zCs w:val="24"/>
        </w:rPr>
        <w:tab/>
      </w:r>
      <w:r w:rsidRPr="00305175">
        <w:rPr>
          <w:rFonts w:cs="Times New Roman"/>
          <w:spacing w:val="8"/>
          <w:szCs w:val="24"/>
        </w:rPr>
        <w:t xml:space="preserve">регулярным выполнением требований ГОСТ 51188–98. Защита информации. </w:t>
      </w:r>
      <w:r w:rsidRPr="00305175">
        <w:rPr>
          <w:rFonts w:cs="Times New Roman"/>
          <w:szCs w:val="24"/>
        </w:rPr>
        <w:t>Испытания программных средств на наличие компьютерных вирусов;</w:t>
      </w:r>
    </w:p>
    <w:p w14:paraId="51B8A7E9" w14:textId="77777777" w:rsidR="00732284" w:rsidRDefault="00732284" w:rsidP="00732284">
      <w:pPr>
        <w:pStyle w:val="2"/>
      </w:pPr>
      <w:bookmarkStart w:id="29" w:name="_Toc130023576"/>
      <w:bookmarkStart w:id="30" w:name="_Toc901894994"/>
      <w:r>
        <w:t>Требования к безопасности</w:t>
      </w:r>
      <w:bookmarkEnd w:id="29"/>
      <w:bookmarkEnd w:id="30"/>
    </w:p>
    <w:p w14:paraId="17A1754E" w14:textId="702B68C5" w:rsidR="0A83E833" w:rsidRDefault="0A83E833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Разрабатываемый программный продукт не должен классифицироваться как информационная система обработки персональных данных. Разрабатываемая система не должна позволять проводить обработку персональных данных пользователей</w:t>
      </w:r>
    </w:p>
    <w:p w14:paraId="340E69DD" w14:textId="77777777" w:rsidR="00732284" w:rsidRDefault="00732284" w:rsidP="00732284">
      <w:pPr>
        <w:pStyle w:val="2"/>
      </w:pPr>
      <w:bookmarkStart w:id="31" w:name="_Toc130023577"/>
      <w:bookmarkStart w:id="32" w:name="_Toc1332720428"/>
      <w:r>
        <w:t>Требования к патентной чистоте</w:t>
      </w:r>
      <w:bookmarkEnd w:id="31"/>
      <w:bookmarkEnd w:id="32"/>
      <w:r>
        <w:t xml:space="preserve"> </w:t>
      </w:r>
    </w:p>
    <w:p w14:paraId="3F5B38EB" w14:textId="4A9BDB13" w:rsidR="6C0F8EA4" w:rsidRDefault="6C0F8EA4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Система не должна использовать результаты интеллектуального труда сторонних субъектов, а также нарушать интеллектуальные права третьих лиц.</w:t>
      </w:r>
    </w:p>
    <w:p w14:paraId="2800236C" w14:textId="77777777" w:rsidR="00732284" w:rsidRDefault="00732284" w:rsidP="00732284">
      <w:pPr>
        <w:pStyle w:val="2"/>
      </w:pPr>
      <w:bookmarkStart w:id="33" w:name="_Toc130023578"/>
      <w:bookmarkStart w:id="34" w:name="_Toc960804095"/>
      <w:r>
        <w:t>Требования к перспективам развития</w:t>
      </w:r>
      <w:bookmarkEnd w:id="33"/>
      <w:bookmarkEnd w:id="34"/>
      <w:r>
        <w:t xml:space="preserve"> </w:t>
      </w:r>
    </w:p>
    <w:p w14:paraId="66B50B17" w14:textId="387B1D39" w:rsidR="15CBAEF3" w:rsidRDefault="15CBAEF3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Разрабатываемая система может иметь следующие направления дальнейшего развития:</w:t>
      </w:r>
    </w:p>
    <w:p w14:paraId="6551AE98" w14:textId="479E8F8D" w:rsidR="15CBAEF3" w:rsidRDefault="15CBAEF3" w:rsidP="00625B63">
      <w:pPr>
        <w:pStyle w:val="a0"/>
        <w:keepLines w:val="0"/>
        <w:numPr>
          <w:ilvl w:val="0"/>
          <w:numId w:val="21"/>
        </w:numPr>
        <w:tabs>
          <w:tab w:val="clear" w:pos="1276"/>
          <w:tab w:val="left" w:pos="993"/>
        </w:tabs>
        <w:ind w:left="0"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Разработка функционала сохранения </w:t>
      </w:r>
      <w:r w:rsidR="1B0DBB85" w:rsidRPr="45C1FA8F">
        <w:rPr>
          <w:rFonts w:eastAsia="Times New Roman" w:cs="Times New Roman"/>
          <w:color w:val="000000" w:themeColor="text1"/>
          <w:szCs w:val="24"/>
        </w:rPr>
        <w:t>персонифицированной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 истории игр;</w:t>
      </w:r>
    </w:p>
    <w:p w14:paraId="1E9A18AD" w14:textId="53A45C92" w:rsidR="15CBAEF3" w:rsidRDefault="15CBAEF3" w:rsidP="00625B63">
      <w:pPr>
        <w:pStyle w:val="a0"/>
        <w:keepLines w:val="0"/>
        <w:numPr>
          <w:ilvl w:val="0"/>
          <w:numId w:val="21"/>
        </w:numPr>
        <w:tabs>
          <w:tab w:val="clear" w:pos="1276"/>
          <w:tab w:val="left" w:pos="993"/>
        </w:tabs>
        <w:ind w:left="0"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Внедрение системы настройки уровня сложност</w:t>
      </w:r>
      <w:r w:rsidR="3699D561" w:rsidRPr="45C1FA8F">
        <w:rPr>
          <w:rFonts w:eastAsia="Times New Roman" w:cs="Times New Roman"/>
          <w:color w:val="000000" w:themeColor="text1"/>
          <w:szCs w:val="24"/>
        </w:rPr>
        <w:t>и</w:t>
      </w:r>
    </w:p>
    <w:p w14:paraId="0D55FE71" w14:textId="5AF6F41A" w:rsidR="3699D561" w:rsidRDefault="3699D561" w:rsidP="00625B63">
      <w:pPr>
        <w:pStyle w:val="a0"/>
        <w:keepLines w:val="0"/>
        <w:numPr>
          <w:ilvl w:val="0"/>
          <w:numId w:val="21"/>
        </w:numPr>
        <w:tabs>
          <w:tab w:val="clear" w:pos="1276"/>
          <w:tab w:val="left" w:pos="993"/>
        </w:tabs>
        <w:ind w:left="0"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Внедрение в интерфейс игры другие языки</w:t>
      </w:r>
    </w:p>
    <w:p w14:paraId="285B9B6F" w14:textId="77777777" w:rsidR="00732284" w:rsidRDefault="00732284" w:rsidP="45C1FA8F">
      <w:pPr>
        <w:pStyle w:val="1"/>
        <w:keepNext w:val="0"/>
        <w:keepLines w:val="0"/>
      </w:pPr>
      <w:bookmarkStart w:id="35" w:name="_Toc130023579"/>
      <w:bookmarkStart w:id="36" w:name="_Toc278733000"/>
      <w:r>
        <w:lastRenderedPageBreak/>
        <w:t>Состав и содержания работ</w:t>
      </w:r>
      <w:bookmarkEnd w:id="35"/>
      <w:bookmarkEnd w:id="36"/>
      <w:r>
        <w:t xml:space="preserve"> </w:t>
      </w:r>
    </w:p>
    <w:p w14:paraId="58D54432" w14:textId="4F31C788" w:rsidR="11AD94EF" w:rsidRDefault="11AD94EF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рамках разработки программного продукта в соответствии с настоящим документом необходимо выполнить следующий перечень работ:</w:t>
      </w:r>
    </w:p>
    <w:p w14:paraId="0F7CA13B" w14:textId="4B92EDC9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Анализ требований. На этом этапе анализируются требования технического задания. </w:t>
      </w:r>
    </w:p>
    <w:p w14:paraId="011088A2" w14:textId="20B9C3B3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Обзор аналогов</w:t>
      </w:r>
    </w:p>
    <w:p w14:paraId="680CBA41" w14:textId="6FA1D28E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настройку рабочего окружения входят определение языка программирования и IDE, необходимых библиотек;</w:t>
      </w:r>
    </w:p>
    <w:p w14:paraId="5DE795C9" w14:textId="34F0DB1F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Проектирование игры. На этом этапе разрабатывается архитектура игры, определяются интерфейс и основные элементы управления, проектируются основные игровые механики и правила.</w:t>
      </w:r>
    </w:p>
    <w:p w14:paraId="6F17FDFB" w14:textId="3DD2FCFD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игры. На этом этапе создаются компоненты игры, например, игровое поле, генератор случайных чисел, механика проверки ответов и т.д.</w:t>
      </w:r>
    </w:p>
    <w:p w14:paraId="71B5C4B9" w14:textId="0E9DC26A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Тестирование и отладка. После завершения разработки проводится тестирование игры на наличие ошибок и недоработок. В случае обнаружения ошибок их устраняют.</w:t>
      </w:r>
    </w:p>
    <w:p w14:paraId="1F79741B" w14:textId="61B293EF" w:rsidR="11AD94EF" w:rsidRDefault="11AD94EF" w:rsidP="001D2D52">
      <w:pPr>
        <w:pStyle w:val="a0"/>
        <w:numPr>
          <w:ilvl w:val="0"/>
          <w:numId w:val="19"/>
        </w:numPr>
        <w:tabs>
          <w:tab w:val="clear" w:pos="1276"/>
          <w:tab w:val="left" w:pos="709"/>
        </w:tabs>
        <w:ind w:left="0" w:firstLine="426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Оптимизация и улучшение производительности. На этом этапе проводятся работы по оптимизации игры для повышения ее производительности.</w:t>
      </w:r>
    </w:p>
    <w:p w14:paraId="5D66C9D0" w14:textId="77777777" w:rsidR="00732284" w:rsidRDefault="00732284" w:rsidP="00732284">
      <w:pPr>
        <w:pStyle w:val="1"/>
      </w:pPr>
      <w:bookmarkStart w:id="37" w:name="_Toc130023580"/>
      <w:bookmarkStart w:id="38" w:name="_Toc800819221"/>
      <w:r>
        <w:lastRenderedPageBreak/>
        <w:t>Порядок разработки</w:t>
      </w:r>
      <w:bookmarkEnd w:id="37"/>
      <w:bookmarkEnd w:id="38"/>
    </w:p>
    <w:p w14:paraId="6CEB7A06" w14:textId="5573A23F" w:rsidR="005F4A57" w:rsidRPr="005F4A57" w:rsidRDefault="005F4A57" w:rsidP="005F4A57">
      <w:pPr>
        <w:pStyle w:val="2"/>
      </w:pPr>
      <w:bookmarkStart w:id="39" w:name="_Toc983644451"/>
      <w:r>
        <w:t>Стадии разработки</w:t>
      </w:r>
      <w:bookmarkEnd w:id="39"/>
    </w:p>
    <w:p w14:paraId="79B6206E" w14:textId="5575B494" w:rsidR="743A6F46" w:rsidRDefault="743A6F46" w:rsidP="45C1FA8F">
      <w:pPr>
        <w:ind w:firstLine="81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должна проходить в несколько стадий:</w:t>
      </w:r>
    </w:p>
    <w:p w14:paraId="1D1B6E57" w14:textId="146F890B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рабочее проектирование;</w:t>
      </w:r>
    </w:p>
    <w:p w14:paraId="02F0ADE1" w14:textId="2766831D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программная реализация;</w:t>
      </w:r>
    </w:p>
    <w:p w14:paraId="56B6DDF4" w14:textId="7A429215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отладка и тестирование;</w:t>
      </w:r>
    </w:p>
    <w:p w14:paraId="316E8A66" w14:textId="00DD4903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приемо-сдаточные испытания (защита).</w:t>
      </w:r>
    </w:p>
    <w:p w14:paraId="39D6FDE8" w14:textId="45064144" w:rsidR="45C1FA8F" w:rsidRDefault="45C1FA8F" w:rsidP="45C1FA8F">
      <w:pPr>
        <w:pStyle w:val="a0"/>
        <w:ind w:left="1571" w:hanging="360"/>
        <w:rPr>
          <w:rFonts w:eastAsia="MS Mincho" w:cs="Arial"/>
          <w:szCs w:val="24"/>
        </w:rPr>
      </w:pPr>
    </w:p>
    <w:p w14:paraId="7C142E91" w14:textId="45CD9F6B" w:rsidR="00732284" w:rsidRDefault="008B50D2" w:rsidP="00757881">
      <w:pPr>
        <w:pStyle w:val="2"/>
      </w:pPr>
      <w:bookmarkStart w:id="40" w:name="_Toc2075886390"/>
      <w:r>
        <w:t>Этапы разработки</w:t>
      </w:r>
      <w:bookmarkEnd w:id="40"/>
    </w:p>
    <w:p w14:paraId="1DECE4CB" w14:textId="46A4C301" w:rsidR="0665CE2F" w:rsidRDefault="0665CE2F" w:rsidP="45C1FA8F">
      <w:pPr>
        <w:spacing w:beforeAutospacing="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Работы проводятся этапами, описанными в таблице 1.</w:t>
      </w:r>
    </w:p>
    <w:p w14:paraId="007EDA00" w14:textId="3019FDF6" w:rsidR="45C1FA8F" w:rsidRDefault="45C1FA8F" w:rsidP="45C1FA8F">
      <w:pPr>
        <w:spacing w:beforeAutospacing="1"/>
        <w:rPr>
          <w:rFonts w:eastAsia="Times New Roman" w:cs="Times New Roman"/>
          <w:color w:val="000000" w:themeColor="text1"/>
          <w:szCs w:val="24"/>
        </w:rPr>
      </w:pPr>
    </w:p>
    <w:p w14:paraId="48E9CD06" w14:textId="0529964B" w:rsidR="0665CE2F" w:rsidRDefault="0665CE2F" w:rsidP="45C1FA8F">
      <w:pPr>
        <w:spacing w:beforeAutospacing="1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Таблица 1 – Этапы реализации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8"/>
        <w:gridCol w:w="2111"/>
        <w:gridCol w:w="2026"/>
        <w:gridCol w:w="2033"/>
        <w:gridCol w:w="2027"/>
      </w:tblGrid>
      <w:tr w:rsidR="00FE16CE" w:rsidRPr="00D80324" w14:paraId="45FDE6EA" w14:textId="77777777" w:rsidTr="00FE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B94" w14:textId="77777777" w:rsidR="00FE16CE" w:rsidRPr="00D80324" w:rsidRDefault="00FE16CE" w:rsidP="00D80324">
            <w:pPr>
              <w:pStyle w:val="vgutTableName"/>
            </w:pPr>
            <w:r w:rsidRPr="00D80324">
              <w:t>№ этапа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6F4C" w14:textId="77777777" w:rsidR="00FE16CE" w:rsidRPr="00D80324" w:rsidRDefault="00FE16CE" w:rsidP="00D80324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8AFA" w14:textId="77777777" w:rsidR="00FE16CE" w:rsidRPr="00D80324" w:rsidRDefault="00FE16CE" w:rsidP="00D80324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6E3" w14:textId="77777777" w:rsidR="00FE16CE" w:rsidRPr="00D80324" w:rsidRDefault="00FE16CE" w:rsidP="00D80324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C39" w14:textId="77777777" w:rsidR="00FE16CE" w:rsidRPr="00D80324" w:rsidRDefault="00FE16CE" w:rsidP="00D80324">
            <w:pPr>
              <w:pStyle w:val="vgutTableName"/>
            </w:pPr>
            <w:r w:rsidRPr="00D80324">
              <w:t>Результат</w:t>
            </w:r>
          </w:p>
        </w:tc>
      </w:tr>
      <w:tr w:rsidR="00FE16CE" w:rsidRPr="00D80324" w14:paraId="5EAF830B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818A" w14:textId="77777777" w:rsidR="00FE16CE" w:rsidRPr="00D80324" w:rsidRDefault="00FE16CE" w:rsidP="00D80324">
            <w:pPr>
              <w:pStyle w:val="vgutTableText"/>
            </w:pPr>
            <w:r w:rsidRPr="00D80324">
              <w:t>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5F81" w14:textId="77777777" w:rsidR="00FE16CE" w:rsidRPr="00D80324" w:rsidRDefault="00FE16CE" w:rsidP="00D80324">
            <w:pPr>
              <w:pStyle w:val="vgutTableText"/>
            </w:pPr>
            <w:r w:rsidRPr="00D80324">
              <w:t>Настройка рабочего окружения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9F92" w14:textId="77777777" w:rsidR="00FE16CE" w:rsidRPr="00D80324" w:rsidRDefault="00FE16CE" w:rsidP="00D80324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775D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DDA9" w14:textId="77777777" w:rsidR="00FE16CE" w:rsidRPr="00D80324" w:rsidRDefault="00FE16CE" w:rsidP="00D80324">
            <w:pPr>
              <w:pStyle w:val="vgutTableText"/>
            </w:pPr>
            <w:r w:rsidRPr="00D80324">
              <w:t>Акт выполненных работ; готовое к написанию кода рабочее место</w:t>
            </w:r>
          </w:p>
        </w:tc>
      </w:tr>
      <w:tr w:rsidR="00FE16CE" w:rsidRPr="00D80324" w14:paraId="6F0EAE97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375B" w14:textId="77777777" w:rsidR="00FE16CE" w:rsidRPr="00D80324" w:rsidRDefault="00FE16CE" w:rsidP="00D80324">
            <w:pPr>
              <w:pStyle w:val="vgutTableText"/>
            </w:pPr>
            <w:r w:rsidRPr="00D80324">
              <w:t>2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6949" w14:textId="77777777" w:rsidR="00FE16CE" w:rsidRPr="00D80324" w:rsidRDefault="00FE16CE" w:rsidP="00D80324">
            <w:pPr>
              <w:pStyle w:val="vgutTableText"/>
            </w:pPr>
            <w:r w:rsidRPr="00D80324">
              <w:t>ТЗ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FD72" w14:textId="77777777" w:rsidR="00FE16CE" w:rsidRPr="00D80324" w:rsidRDefault="00FE16CE" w:rsidP="00D80324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D5C7" w14:textId="77777777" w:rsidR="00FE16CE" w:rsidRPr="00D80324" w:rsidRDefault="00FE16CE" w:rsidP="00D80324">
            <w:pPr>
              <w:pStyle w:val="vgutTableText"/>
            </w:pPr>
            <w:r w:rsidRPr="00D80324">
              <w:t>При выполнении данного этапа должно быть разработано и утверждено ТЗ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B8D" w14:textId="77777777" w:rsidR="00FE16CE" w:rsidRPr="00D80324" w:rsidRDefault="00FE16CE" w:rsidP="00D80324">
            <w:pPr>
              <w:pStyle w:val="vgutTableText"/>
            </w:pPr>
            <w:r w:rsidRPr="00D80324">
              <w:t>Техническое задание</w:t>
            </w:r>
          </w:p>
        </w:tc>
      </w:tr>
      <w:tr w:rsidR="00FE16CE" w:rsidRPr="00D80324" w14:paraId="67F2BE21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C60D" w14:textId="77777777" w:rsidR="00FE16CE" w:rsidRPr="00D80324" w:rsidRDefault="00FE16CE" w:rsidP="00D80324">
            <w:pPr>
              <w:pStyle w:val="vgutTableText"/>
            </w:pPr>
            <w:r w:rsidRPr="00D80324">
              <w:t>3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A97B" w14:textId="77777777" w:rsidR="00FE16CE" w:rsidRPr="00D80324" w:rsidRDefault="00FE16CE" w:rsidP="00D80324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9579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08DE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F22F" w14:textId="77777777" w:rsidR="00FE16CE" w:rsidRPr="00D80324" w:rsidRDefault="00FE16CE" w:rsidP="00D80324">
            <w:pPr>
              <w:pStyle w:val="vgutTableText"/>
            </w:pPr>
            <w:r w:rsidRPr="00D80324">
              <w:t>Акт выполненных работ</w:t>
            </w:r>
          </w:p>
        </w:tc>
      </w:tr>
      <w:tr w:rsidR="00FE16CE" w:rsidRPr="00D80324" w14:paraId="60113A7F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D5A6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1D18" w14:textId="77777777" w:rsidR="00FE16CE" w:rsidRPr="00D80324" w:rsidRDefault="00FE16CE" w:rsidP="00D80324">
            <w:pPr>
              <w:pStyle w:val="vgutTableText"/>
            </w:pPr>
            <w:r w:rsidRPr="00D80324">
              <w:t>Написание кода программного обеспечения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E8C1" w14:textId="77777777" w:rsidR="00FE16CE" w:rsidRPr="00D80324" w:rsidRDefault="00FE16CE" w:rsidP="00D80324">
            <w:pPr>
              <w:pStyle w:val="vgutTableText"/>
            </w:pPr>
            <w:r w:rsidRPr="00D80324">
              <w:t>1 месяца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EF15" w14:textId="77777777" w:rsidR="00FE16CE" w:rsidRPr="00D80324" w:rsidRDefault="00FE16CE" w:rsidP="00D80324">
            <w:pPr>
              <w:pStyle w:val="vgutTableText"/>
            </w:pPr>
            <w:r w:rsidRPr="00D80324">
              <w:t xml:space="preserve">В ходе работ должен быть написан код программы, который отвечает требованиям, </w:t>
            </w:r>
            <w:r w:rsidRPr="00D80324">
              <w:lastRenderedPageBreak/>
              <w:t>поставленным в техническом задании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D099" w14:textId="77777777" w:rsidR="00FE16CE" w:rsidRPr="00D80324" w:rsidRDefault="00FE16CE" w:rsidP="00D80324">
            <w:pPr>
              <w:pStyle w:val="vgutTableText"/>
            </w:pPr>
            <w:r w:rsidRPr="00D80324">
              <w:lastRenderedPageBreak/>
              <w:t>Акт выполненных работ; программное обеспечение</w:t>
            </w:r>
          </w:p>
        </w:tc>
      </w:tr>
      <w:tr w:rsidR="00FE16CE" w:rsidRPr="00D80324" w14:paraId="0A5E962D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0DD4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5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42E1" w14:textId="77777777" w:rsidR="00FE16CE" w:rsidRPr="00D80324" w:rsidRDefault="00FE16CE" w:rsidP="00D80324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6271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6570" w14:textId="77777777" w:rsidR="00FE16CE" w:rsidRPr="00D80324" w:rsidRDefault="00FE16CE" w:rsidP="00D80324">
            <w:pPr>
              <w:pStyle w:val="vgutTableText"/>
            </w:pPr>
            <w:r w:rsidRPr="00D80324">
              <w:t>Программное обеспечение должно быть протестировано на основе методики тестирования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521B" w14:textId="77777777" w:rsidR="00FE16CE" w:rsidRPr="00D80324" w:rsidRDefault="00FE16CE" w:rsidP="00D80324">
            <w:pPr>
              <w:pStyle w:val="vgutTableText"/>
            </w:pPr>
            <w:r w:rsidRPr="00D80324">
              <w:t>Акт выполненных работ; список недоработок и ошибок в работе программного обеспечения</w:t>
            </w:r>
          </w:p>
        </w:tc>
      </w:tr>
      <w:tr w:rsidR="00FE16CE" w:rsidRPr="00D80324" w14:paraId="2417262B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F0F2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6163" w14:textId="77777777" w:rsidR="00FE16CE" w:rsidRPr="00D80324" w:rsidRDefault="00FE16CE" w:rsidP="00D80324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D4E7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75C3" w14:textId="77777777" w:rsidR="00FE16CE" w:rsidRPr="00D80324" w:rsidRDefault="00FE16CE" w:rsidP="00D80324">
            <w:pPr>
              <w:pStyle w:val="vgutTableText"/>
            </w:pPr>
            <w:r w:rsidRPr="00D80324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9D7E" w14:textId="77777777" w:rsidR="00FE16CE" w:rsidRPr="00D80324" w:rsidRDefault="00FE16CE" w:rsidP="00D80324">
            <w:pPr>
              <w:pStyle w:val="vgutTableText"/>
            </w:pPr>
            <w:r w:rsidRPr="00D80324">
              <w:t>Акт выполненных работ;</w:t>
            </w:r>
          </w:p>
          <w:p w14:paraId="2F77DAF1" w14:textId="77777777" w:rsidR="00FE16CE" w:rsidRPr="00D80324" w:rsidRDefault="00FE16CE" w:rsidP="00D80324">
            <w:pPr>
              <w:pStyle w:val="vgutTableText"/>
            </w:pPr>
          </w:p>
        </w:tc>
      </w:tr>
      <w:tr w:rsidR="00FE16CE" w:rsidRPr="00D80324" w14:paraId="082F0C60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1890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1718" w14:textId="77777777" w:rsidR="00FE16CE" w:rsidRPr="00D80324" w:rsidRDefault="00FE16CE" w:rsidP="00D80324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B1D5" w14:textId="77777777" w:rsidR="00FE16CE" w:rsidRPr="00D80324" w:rsidRDefault="00FE16CE" w:rsidP="00D80324">
            <w:pPr>
              <w:pStyle w:val="vgutTableText"/>
            </w:pPr>
            <w:r w:rsidRPr="00D80324">
              <w:t>2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287A" w14:textId="77777777" w:rsidR="00FE16CE" w:rsidRPr="00D80324" w:rsidRDefault="00FE16CE" w:rsidP="00D80324">
            <w:pPr>
              <w:pStyle w:val="vgutTableText"/>
            </w:pPr>
            <w:r w:rsidRPr="00D80324">
              <w:t>Должно быть написано руководство пользователя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799C" w14:textId="77777777" w:rsidR="00FE16CE" w:rsidRPr="00D80324" w:rsidRDefault="00FE16CE" w:rsidP="00D80324">
            <w:pPr>
              <w:pStyle w:val="vgutTableText"/>
            </w:pPr>
            <w:r w:rsidRPr="00D80324">
              <w:t>Руководство пользователя</w:t>
            </w:r>
          </w:p>
        </w:tc>
      </w:tr>
    </w:tbl>
    <w:p w14:paraId="60D13704" w14:textId="77777777" w:rsidR="00FE16CE" w:rsidRPr="00FE16CE" w:rsidRDefault="00FE16CE" w:rsidP="00FE16CE"/>
    <w:p w14:paraId="2D4B7C92" w14:textId="77777777" w:rsidR="00732284" w:rsidRDefault="00732284" w:rsidP="00732284">
      <w:pPr>
        <w:pStyle w:val="1"/>
      </w:pPr>
      <w:bookmarkStart w:id="41" w:name="_Toc130023581"/>
      <w:bookmarkStart w:id="42" w:name="_Toc384383941"/>
      <w:r>
        <w:lastRenderedPageBreak/>
        <w:t>Требования к документированию</w:t>
      </w:r>
      <w:bookmarkEnd w:id="41"/>
      <w:bookmarkEnd w:id="42"/>
    </w:p>
    <w:p w14:paraId="43F6A54F" w14:textId="77777777" w:rsidR="00732284" w:rsidRPr="00326C30" w:rsidRDefault="00732284" w:rsidP="00732284">
      <w:pPr>
        <w:spacing w:before="100" w:beforeAutospacing="1"/>
        <w:rPr>
          <w:rFonts w:cs="Times New Roman"/>
          <w:szCs w:val="24"/>
        </w:rPr>
      </w:pPr>
      <w:r w:rsidRPr="00326C30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6830B159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Техническое задание;</w:t>
      </w:r>
    </w:p>
    <w:p w14:paraId="2F108185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Руководство пользователя;</w:t>
      </w:r>
    </w:p>
    <w:p w14:paraId="27458B28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Исходный код.</w:t>
      </w:r>
    </w:p>
    <w:p w14:paraId="31F84E15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Отчет по УП (ПЗ).</w:t>
      </w:r>
    </w:p>
    <w:p w14:paraId="7DDE33A6" w14:textId="2BF1CE0B" w:rsidR="004A34C3" w:rsidRDefault="00732284" w:rsidP="003D581F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Методика тестирования.</w:t>
      </w:r>
    </w:p>
    <w:p w14:paraId="72AB28A2" w14:textId="0F379326" w:rsidR="005A4E60" w:rsidRPr="00BB7A0F" w:rsidRDefault="005A4E60" w:rsidP="45C1FA8F">
      <w:pPr>
        <w:spacing w:before="0" w:after="200" w:line="276" w:lineRule="auto"/>
        <w:ind w:firstLine="0"/>
        <w:jc w:val="left"/>
        <w:rPr>
          <w:rFonts w:cs="Times New Roman"/>
        </w:rPr>
      </w:pPr>
    </w:p>
    <w:p w14:paraId="30E294B5" w14:textId="6E767C00" w:rsidR="403A4E4B" w:rsidRDefault="403A4E4B" w:rsidP="45C1FA8F">
      <w:pPr>
        <w:pStyle w:val="1"/>
        <w:rPr>
          <w:rFonts w:eastAsia="Times New Roman"/>
          <w:noProof w:val="0"/>
          <w:szCs w:val="24"/>
        </w:rPr>
      </w:pPr>
      <w:bookmarkStart w:id="43" w:name="_Toc776147754"/>
      <w:r w:rsidRPr="45C1FA8F">
        <w:rPr>
          <w:rFonts w:eastAsia="Times New Roman"/>
          <w:noProof w:val="0"/>
          <w:color w:val="000000" w:themeColor="text1"/>
          <w:szCs w:val="24"/>
        </w:rPr>
        <w:lastRenderedPageBreak/>
        <w:t>Условия проведения приемо-сдаточных испытаний</w:t>
      </w:r>
      <w:bookmarkEnd w:id="43"/>
    </w:p>
    <w:p w14:paraId="7DA2D78A" w14:textId="6F0A28AF" w:rsidR="45C1FA8F" w:rsidRDefault="45C1FA8F" w:rsidP="45C1FA8F">
      <w:pPr>
        <w:spacing w:before="0" w:after="200" w:line="276" w:lineRule="auto"/>
        <w:ind w:firstLine="0"/>
        <w:jc w:val="left"/>
        <w:rPr>
          <w:rFonts w:cs="Times New Roman"/>
        </w:rPr>
      </w:pPr>
    </w:p>
    <w:sectPr w:rsidR="45C1FA8F" w:rsidSect="00D2756B">
      <w:headerReference w:type="default" r:id="rId1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B6E8" w14:textId="77777777" w:rsidR="004D2FD2" w:rsidRDefault="004D2FD2">
      <w:pPr>
        <w:spacing w:before="0" w:line="240" w:lineRule="auto"/>
      </w:pPr>
      <w:r>
        <w:separator/>
      </w:r>
    </w:p>
  </w:endnote>
  <w:endnote w:type="continuationSeparator" w:id="0">
    <w:p w14:paraId="127F5B40" w14:textId="77777777" w:rsidR="004D2FD2" w:rsidRDefault="004D2FD2">
      <w:pPr>
        <w:spacing w:before="0" w:line="240" w:lineRule="auto"/>
      </w:pPr>
      <w:r>
        <w:continuationSeparator/>
      </w:r>
    </w:p>
  </w:endnote>
  <w:endnote w:type="continuationNotice" w:id="1">
    <w:p w14:paraId="33794597" w14:textId="77777777" w:rsidR="004D2FD2" w:rsidRDefault="004D2FD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867D" w14:textId="77777777" w:rsidR="004D2FD2" w:rsidRDefault="004D2FD2" w:rsidP="00990EAC">
      <w:pPr>
        <w:spacing w:before="0" w:line="240" w:lineRule="auto"/>
      </w:pPr>
      <w:r>
        <w:separator/>
      </w:r>
    </w:p>
  </w:footnote>
  <w:footnote w:type="continuationSeparator" w:id="0">
    <w:p w14:paraId="517A2EDA" w14:textId="77777777" w:rsidR="004D2FD2" w:rsidRDefault="004D2FD2" w:rsidP="00990EAC">
      <w:pPr>
        <w:spacing w:before="0" w:line="240" w:lineRule="auto"/>
      </w:pPr>
      <w:r>
        <w:continuationSeparator/>
      </w:r>
    </w:p>
  </w:footnote>
  <w:footnote w:type="continuationNotice" w:id="1">
    <w:p w14:paraId="3A1FE69E" w14:textId="77777777" w:rsidR="004D2FD2" w:rsidRDefault="004D2FD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F4153E"/>
    <w:multiLevelType w:val="hybridMultilevel"/>
    <w:tmpl w:val="DA7448AE"/>
    <w:lvl w:ilvl="0" w:tplc="9DFC60A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A20D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0D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1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6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4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69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28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689E"/>
    <w:multiLevelType w:val="hybridMultilevel"/>
    <w:tmpl w:val="8AC89F6A"/>
    <w:lvl w:ilvl="0" w:tplc="53A44E0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C470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4C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4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EA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AD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B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2D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DDC5"/>
    <w:multiLevelType w:val="hybridMultilevel"/>
    <w:tmpl w:val="BDA60052"/>
    <w:lvl w:ilvl="0" w:tplc="8564E89C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50C62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C5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2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06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B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6A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26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A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2E66C"/>
    <w:multiLevelType w:val="hybridMultilevel"/>
    <w:tmpl w:val="1C36BAFA"/>
    <w:lvl w:ilvl="0" w:tplc="970E8B5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BCB89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43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B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A6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C9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09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C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4B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7827"/>
    <w:multiLevelType w:val="hybridMultilevel"/>
    <w:tmpl w:val="53E4C0A8"/>
    <w:lvl w:ilvl="0" w:tplc="7E283CD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F4642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C4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A8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61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49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07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66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46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D87588E"/>
    <w:multiLevelType w:val="hybridMultilevel"/>
    <w:tmpl w:val="966426F6"/>
    <w:lvl w:ilvl="0" w:tplc="222A26A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66F8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0D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9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6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C3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EE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E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65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AA02B"/>
    <w:multiLevelType w:val="multilevel"/>
    <w:tmpl w:val="4718C6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ADE4D"/>
    <w:multiLevelType w:val="hybridMultilevel"/>
    <w:tmpl w:val="756C431E"/>
    <w:lvl w:ilvl="0" w:tplc="5A80674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317E0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81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8E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04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8EC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AD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C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88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C3ABA"/>
    <w:multiLevelType w:val="hybridMultilevel"/>
    <w:tmpl w:val="DB30636C"/>
    <w:lvl w:ilvl="0" w:tplc="B98A61B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BAD86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E0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04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CD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44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64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2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29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80A8F"/>
    <w:multiLevelType w:val="hybridMultilevel"/>
    <w:tmpl w:val="941EB186"/>
    <w:lvl w:ilvl="0" w:tplc="DD1AAF8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F4642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25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43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A0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82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E7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2E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C5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BBD3931"/>
    <w:multiLevelType w:val="hybridMultilevel"/>
    <w:tmpl w:val="2C7C0F0E"/>
    <w:lvl w:ilvl="0" w:tplc="CAD4C190">
      <w:start w:val="3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77EFA0"/>
    <w:multiLevelType w:val="hybridMultilevel"/>
    <w:tmpl w:val="64D0FA00"/>
    <w:lvl w:ilvl="0" w:tplc="893646B0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2BF23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86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8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01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4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E3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8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08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6B9F8A3"/>
    <w:multiLevelType w:val="hybridMultilevel"/>
    <w:tmpl w:val="1158C52E"/>
    <w:lvl w:ilvl="0" w:tplc="0FF20FA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63308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E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67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0A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AA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C7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CF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0DC47"/>
    <w:multiLevelType w:val="hybridMultilevel"/>
    <w:tmpl w:val="1374A384"/>
    <w:lvl w:ilvl="0" w:tplc="91943FA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5A200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A5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4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6E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6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AC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A4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3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1E860"/>
    <w:multiLevelType w:val="hybridMultilevel"/>
    <w:tmpl w:val="CE6A7300"/>
    <w:lvl w:ilvl="0" w:tplc="44F03052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244A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68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E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4B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A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C7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69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E6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0DE8007"/>
    <w:multiLevelType w:val="hybridMultilevel"/>
    <w:tmpl w:val="708ABE6C"/>
    <w:lvl w:ilvl="0" w:tplc="CA5CBF8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6B0C3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A6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63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C3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C1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5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68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41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779CE"/>
    <w:multiLevelType w:val="hybridMultilevel"/>
    <w:tmpl w:val="10304AD6"/>
    <w:lvl w:ilvl="0" w:tplc="D37E1E1A">
      <w:start w:val="3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7D20702"/>
    <w:multiLevelType w:val="hybridMultilevel"/>
    <w:tmpl w:val="8668ECAC"/>
    <w:lvl w:ilvl="0" w:tplc="3268184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769EF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28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E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C4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47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09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4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4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32D5E"/>
    <w:multiLevelType w:val="hybridMultilevel"/>
    <w:tmpl w:val="5C2A2AFE"/>
    <w:lvl w:ilvl="0" w:tplc="0EBED128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829724B"/>
    <w:multiLevelType w:val="hybridMultilevel"/>
    <w:tmpl w:val="A8729F16"/>
    <w:lvl w:ilvl="0" w:tplc="99667702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2B0AA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04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09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23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04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1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09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20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15BC584"/>
    <w:multiLevelType w:val="hybridMultilevel"/>
    <w:tmpl w:val="B744230E"/>
    <w:lvl w:ilvl="0" w:tplc="4A88AE3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36B2D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26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08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4C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0D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C5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83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5A9"/>
    <w:multiLevelType w:val="hybridMultilevel"/>
    <w:tmpl w:val="5EEC0BA6"/>
    <w:lvl w:ilvl="0" w:tplc="278A623C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E006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8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8E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2A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4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0E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E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EC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A3AFC"/>
    <w:multiLevelType w:val="hybridMultilevel"/>
    <w:tmpl w:val="7DE8CE38"/>
    <w:lvl w:ilvl="0" w:tplc="380457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96A18E"/>
    <w:multiLevelType w:val="hybridMultilevel"/>
    <w:tmpl w:val="0CC67278"/>
    <w:lvl w:ilvl="0" w:tplc="047A2BF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3A32F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85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63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00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C1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A2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A2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AB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6B75C"/>
    <w:multiLevelType w:val="hybridMultilevel"/>
    <w:tmpl w:val="0F629B7E"/>
    <w:lvl w:ilvl="0" w:tplc="C70820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BC9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EB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1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40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D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41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83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0C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BA93F"/>
    <w:multiLevelType w:val="hybridMultilevel"/>
    <w:tmpl w:val="C832C836"/>
    <w:lvl w:ilvl="0" w:tplc="757C9210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F1AE2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48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29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E3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AA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01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A7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E9C8B"/>
    <w:multiLevelType w:val="hybridMultilevel"/>
    <w:tmpl w:val="5DA8674A"/>
    <w:lvl w:ilvl="0" w:tplc="02B6752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8012B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0C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45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6B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6D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E7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CD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8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67687"/>
    <w:multiLevelType w:val="hybridMultilevel"/>
    <w:tmpl w:val="B58C2D58"/>
    <w:lvl w:ilvl="0" w:tplc="0E70479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487A0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2F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6B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C0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29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C0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8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E5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3" w15:restartNumberingAfterBreak="0">
    <w:nsid w:val="7EDDD3DC"/>
    <w:multiLevelType w:val="hybridMultilevel"/>
    <w:tmpl w:val="5B2034AC"/>
    <w:lvl w:ilvl="0" w:tplc="23ACD420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797E3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05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E5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A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EF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8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28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0B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7"/>
  </w:num>
  <w:num w:numId="4">
    <w:abstractNumId w:val="21"/>
  </w:num>
  <w:num w:numId="5">
    <w:abstractNumId w:val="41"/>
  </w:num>
  <w:num w:numId="6">
    <w:abstractNumId w:val="9"/>
  </w:num>
  <w:num w:numId="7">
    <w:abstractNumId w:val="30"/>
  </w:num>
  <w:num w:numId="8">
    <w:abstractNumId w:val="24"/>
  </w:num>
  <w:num w:numId="9">
    <w:abstractNumId w:val="38"/>
  </w:num>
  <w:num w:numId="10">
    <w:abstractNumId w:val="4"/>
  </w:num>
  <w:num w:numId="11">
    <w:abstractNumId w:val="10"/>
  </w:num>
  <w:num w:numId="12">
    <w:abstractNumId w:val="39"/>
  </w:num>
  <w:num w:numId="13">
    <w:abstractNumId w:val="40"/>
  </w:num>
  <w:num w:numId="14">
    <w:abstractNumId w:val="25"/>
  </w:num>
  <w:num w:numId="15">
    <w:abstractNumId w:val="27"/>
  </w:num>
  <w:num w:numId="16">
    <w:abstractNumId w:val="8"/>
  </w:num>
  <w:num w:numId="17">
    <w:abstractNumId w:val="43"/>
  </w:num>
  <w:num w:numId="18">
    <w:abstractNumId w:val="5"/>
  </w:num>
  <w:num w:numId="19">
    <w:abstractNumId w:val="11"/>
  </w:num>
  <w:num w:numId="20">
    <w:abstractNumId w:val="32"/>
  </w:num>
  <w:num w:numId="21">
    <w:abstractNumId w:val="1"/>
  </w:num>
  <w:num w:numId="22">
    <w:abstractNumId w:val="34"/>
  </w:num>
  <w:num w:numId="23">
    <w:abstractNumId w:val="35"/>
  </w:num>
  <w:num w:numId="24">
    <w:abstractNumId w:val="3"/>
  </w:num>
  <w:num w:numId="25">
    <w:abstractNumId w:val="23"/>
  </w:num>
  <w:num w:numId="26">
    <w:abstractNumId w:val="14"/>
  </w:num>
  <w:num w:numId="27">
    <w:abstractNumId w:val="0"/>
  </w:num>
  <w:num w:numId="28">
    <w:abstractNumId w:val="16"/>
  </w:num>
  <w:num w:numId="29">
    <w:abstractNumId w:val="6"/>
  </w:num>
  <w:num w:numId="30">
    <w:abstractNumId w:val="7"/>
  </w:num>
  <w:num w:numId="31">
    <w:abstractNumId w:val="19"/>
  </w:num>
  <w:num w:numId="32">
    <w:abstractNumId w:val="22"/>
  </w:num>
  <w:num w:numId="33">
    <w:abstractNumId w:val="29"/>
  </w:num>
  <w:num w:numId="34">
    <w:abstractNumId w:val="33"/>
  </w:num>
  <w:num w:numId="35">
    <w:abstractNumId w:val="20"/>
  </w:num>
  <w:num w:numId="36">
    <w:abstractNumId w:val="26"/>
  </w:num>
  <w:num w:numId="37">
    <w:abstractNumId w:val="42"/>
  </w:num>
  <w:num w:numId="38">
    <w:abstractNumId w:val="17"/>
  </w:num>
  <w:num w:numId="39">
    <w:abstractNumId w:val="18"/>
  </w:num>
  <w:num w:numId="40">
    <w:abstractNumId w:val="13"/>
  </w:num>
  <w:num w:numId="41">
    <w:abstractNumId w:val="36"/>
  </w:num>
  <w:num w:numId="42">
    <w:abstractNumId w:val="31"/>
  </w:num>
  <w:num w:numId="43">
    <w:abstractNumId w:val="28"/>
  </w:num>
  <w:num w:numId="44">
    <w:abstractNumId w:val="15"/>
  </w:num>
  <w:num w:numId="45">
    <w:abstractNumId w:val="14"/>
  </w:num>
  <w:num w:numId="4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508C"/>
    <w:rsid w:val="00011CDB"/>
    <w:rsid w:val="00015480"/>
    <w:rsid w:val="000179A2"/>
    <w:rsid w:val="00020C2C"/>
    <w:rsid w:val="000216C8"/>
    <w:rsid w:val="00024473"/>
    <w:rsid w:val="00032359"/>
    <w:rsid w:val="00033833"/>
    <w:rsid w:val="00035A26"/>
    <w:rsid w:val="00037B3E"/>
    <w:rsid w:val="00037B6B"/>
    <w:rsid w:val="00040D1E"/>
    <w:rsid w:val="0004336A"/>
    <w:rsid w:val="00044093"/>
    <w:rsid w:val="0004477A"/>
    <w:rsid w:val="00046056"/>
    <w:rsid w:val="00051403"/>
    <w:rsid w:val="0005745E"/>
    <w:rsid w:val="00061F64"/>
    <w:rsid w:val="00063BD5"/>
    <w:rsid w:val="00066F6D"/>
    <w:rsid w:val="00074C08"/>
    <w:rsid w:val="0008146F"/>
    <w:rsid w:val="000934BA"/>
    <w:rsid w:val="00094729"/>
    <w:rsid w:val="00096EC7"/>
    <w:rsid w:val="000A4764"/>
    <w:rsid w:val="000A537A"/>
    <w:rsid w:val="000B2BBC"/>
    <w:rsid w:val="000C0C5D"/>
    <w:rsid w:val="000C2A5F"/>
    <w:rsid w:val="000C7B86"/>
    <w:rsid w:val="000C7DE5"/>
    <w:rsid w:val="000D3006"/>
    <w:rsid w:val="000D38ED"/>
    <w:rsid w:val="000D3A15"/>
    <w:rsid w:val="000E4955"/>
    <w:rsid w:val="000E6490"/>
    <w:rsid w:val="000E6BAA"/>
    <w:rsid w:val="000F71A8"/>
    <w:rsid w:val="00104146"/>
    <w:rsid w:val="0011316B"/>
    <w:rsid w:val="001157C8"/>
    <w:rsid w:val="001223A9"/>
    <w:rsid w:val="001237AC"/>
    <w:rsid w:val="001238DC"/>
    <w:rsid w:val="001275E2"/>
    <w:rsid w:val="001311A1"/>
    <w:rsid w:val="0013162A"/>
    <w:rsid w:val="001327B0"/>
    <w:rsid w:val="0013287A"/>
    <w:rsid w:val="001470B5"/>
    <w:rsid w:val="00150617"/>
    <w:rsid w:val="00155A8D"/>
    <w:rsid w:val="0016119C"/>
    <w:rsid w:val="001673EC"/>
    <w:rsid w:val="00172DBA"/>
    <w:rsid w:val="00182B31"/>
    <w:rsid w:val="00185C54"/>
    <w:rsid w:val="0019044F"/>
    <w:rsid w:val="0019129D"/>
    <w:rsid w:val="00191C1D"/>
    <w:rsid w:val="001A12C2"/>
    <w:rsid w:val="001A50A1"/>
    <w:rsid w:val="001A6F78"/>
    <w:rsid w:val="001B065B"/>
    <w:rsid w:val="001B3C9B"/>
    <w:rsid w:val="001B4D67"/>
    <w:rsid w:val="001B794F"/>
    <w:rsid w:val="001D2D52"/>
    <w:rsid w:val="001D4AF4"/>
    <w:rsid w:val="001F0D6A"/>
    <w:rsid w:val="001F3546"/>
    <w:rsid w:val="001F3C1A"/>
    <w:rsid w:val="001F5E9C"/>
    <w:rsid w:val="00201509"/>
    <w:rsid w:val="00217FED"/>
    <w:rsid w:val="0022211F"/>
    <w:rsid w:val="0023221D"/>
    <w:rsid w:val="00234403"/>
    <w:rsid w:val="00234BD7"/>
    <w:rsid w:val="00241826"/>
    <w:rsid w:val="00241C37"/>
    <w:rsid w:val="00244671"/>
    <w:rsid w:val="00244AD0"/>
    <w:rsid w:val="0024638A"/>
    <w:rsid w:val="002469D0"/>
    <w:rsid w:val="002502BF"/>
    <w:rsid w:val="00263185"/>
    <w:rsid w:val="0026423B"/>
    <w:rsid w:val="00270C38"/>
    <w:rsid w:val="00276CAB"/>
    <w:rsid w:val="00284464"/>
    <w:rsid w:val="00286C9F"/>
    <w:rsid w:val="00287E94"/>
    <w:rsid w:val="00292B29"/>
    <w:rsid w:val="00293BDF"/>
    <w:rsid w:val="002952BC"/>
    <w:rsid w:val="00296BBF"/>
    <w:rsid w:val="002A514A"/>
    <w:rsid w:val="002A56D9"/>
    <w:rsid w:val="002B21B3"/>
    <w:rsid w:val="002B4EF3"/>
    <w:rsid w:val="002C1982"/>
    <w:rsid w:val="002C5C60"/>
    <w:rsid w:val="002D04FD"/>
    <w:rsid w:val="002D0A1C"/>
    <w:rsid w:val="002D354A"/>
    <w:rsid w:val="002D5B25"/>
    <w:rsid w:val="002D5ED0"/>
    <w:rsid w:val="002E1D0F"/>
    <w:rsid w:val="002E28E9"/>
    <w:rsid w:val="002E4511"/>
    <w:rsid w:val="002F15DD"/>
    <w:rsid w:val="00303DC8"/>
    <w:rsid w:val="00311E97"/>
    <w:rsid w:val="00312254"/>
    <w:rsid w:val="00312F95"/>
    <w:rsid w:val="00317BF7"/>
    <w:rsid w:val="00323F6E"/>
    <w:rsid w:val="00326605"/>
    <w:rsid w:val="00331661"/>
    <w:rsid w:val="00342964"/>
    <w:rsid w:val="003470A3"/>
    <w:rsid w:val="00347678"/>
    <w:rsid w:val="00350180"/>
    <w:rsid w:val="00351631"/>
    <w:rsid w:val="003552A3"/>
    <w:rsid w:val="003641F9"/>
    <w:rsid w:val="00364D74"/>
    <w:rsid w:val="00370436"/>
    <w:rsid w:val="003711B3"/>
    <w:rsid w:val="00372C9E"/>
    <w:rsid w:val="00374EF9"/>
    <w:rsid w:val="003759D3"/>
    <w:rsid w:val="00380D25"/>
    <w:rsid w:val="00383EE2"/>
    <w:rsid w:val="00384562"/>
    <w:rsid w:val="00386F3E"/>
    <w:rsid w:val="00387E10"/>
    <w:rsid w:val="00390EAB"/>
    <w:rsid w:val="003915BE"/>
    <w:rsid w:val="00393F45"/>
    <w:rsid w:val="00397496"/>
    <w:rsid w:val="003A4E95"/>
    <w:rsid w:val="003B46FA"/>
    <w:rsid w:val="003C14FB"/>
    <w:rsid w:val="003C2810"/>
    <w:rsid w:val="003D3E93"/>
    <w:rsid w:val="003D581F"/>
    <w:rsid w:val="003D61D2"/>
    <w:rsid w:val="003E0217"/>
    <w:rsid w:val="003E09BF"/>
    <w:rsid w:val="003E1A1B"/>
    <w:rsid w:val="003E22A5"/>
    <w:rsid w:val="003E3B91"/>
    <w:rsid w:val="003E58AE"/>
    <w:rsid w:val="003E72CD"/>
    <w:rsid w:val="003F0584"/>
    <w:rsid w:val="003F11AA"/>
    <w:rsid w:val="003F3F0D"/>
    <w:rsid w:val="004057D3"/>
    <w:rsid w:val="00410843"/>
    <w:rsid w:val="00411B89"/>
    <w:rsid w:val="00412AFA"/>
    <w:rsid w:val="00412E47"/>
    <w:rsid w:val="004329B0"/>
    <w:rsid w:val="004347A5"/>
    <w:rsid w:val="00442256"/>
    <w:rsid w:val="00447629"/>
    <w:rsid w:val="00451E07"/>
    <w:rsid w:val="00455936"/>
    <w:rsid w:val="0045599D"/>
    <w:rsid w:val="004605D9"/>
    <w:rsid w:val="004674EC"/>
    <w:rsid w:val="004677DC"/>
    <w:rsid w:val="00471FE2"/>
    <w:rsid w:val="004725C9"/>
    <w:rsid w:val="00472A19"/>
    <w:rsid w:val="00475A10"/>
    <w:rsid w:val="004767CD"/>
    <w:rsid w:val="00477484"/>
    <w:rsid w:val="00483A75"/>
    <w:rsid w:val="0048416D"/>
    <w:rsid w:val="00495973"/>
    <w:rsid w:val="004A02CC"/>
    <w:rsid w:val="004A27BD"/>
    <w:rsid w:val="004A34C3"/>
    <w:rsid w:val="004A5E1A"/>
    <w:rsid w:val="004A7A41"/>
    <w:rsid w:val="004B0C8E"/>
    <w:rsid w:val="004B0F88"/>
    <w:rsid w:val="004B332F"/>
    <w:rsid w:val="004B383A"/>
    <w:rsid w:val="004B7636"/>
    <w:rsid w:val="004C2392"/>
    <w:rsid w:val="004C5524"/>
    <w:rsid w:val="004C57DC"/>
    <w:rsid w:val="004D2FD2"/>
    <w:rsid w:val="004D6D02"/>
    <w:rsid w:val="004D7225"/>
    <w:rsid w:val="004E431E"/>
    <w:rsid w:val="004F4D49"/>
    <w:rsid w:val="005008C8"/>
    <w:rsid w:val="005017B0"/>
    <w:rsid w:val="00502987"/>
    <w:rsid w:val="00503505"/>
    <w:rsid w:val="00503DA4"/>
    <w:rsid w:val="005040DD"/>
    <w:rsid w:val="00512B60"/>
    <w:rsid w:val="00514790"/>
    <w:rsid w:val="00514894"/>
    <w:rsid w:val="00514CFD"/>
    <w:rsid w:val="00517F5D"/>
    <w:rsid w:val="005237DE"/>
    <w:rsid w:val="00524056"/>
    <w:rsid w:val="00530053"/>
    <w:rsid w:val="00531E80"/>
    <w:rsid w:val="00532D60"/>
    <w:rsid w:val="005343A0"/>
    <w:rsid w:val="005343B2"/>
    <w:rsid w:val="00541DD4"/>
    <w:rsid w:val="00543D28"/>
    <w:rsid w:val="00544617"/>
    <w:rsid w:val="005524E9"/>
    <w:rsid w:val="00554344"/>
    <w:rsid w:val="00555E69"/>
    <w:rsid w:val="0056079D"/>
    <w:rsid w:val="00561F8C"/>
    <w:rsid w:val="00565A56"/>
    <w:rsid w:val="0057389A"/>
    <w:rsid w:val="00576138"/>
    <w:rsid w:val="005764B1"/>
    <w:rsid w:val="0057757F"/>
    <w:rsid w:val="005814FE"/>
    <w:rsid w:val="00584E3E"/>
    <w:rsid w:val="00585EE8"/>
    <w:rsid w:val="005961FD"/>
    <w:rsid w:val="005972E7"/>
    <w:rsid w:val="005A188B"/>
    <w:rsid w:val="005A4E60"/>
    <w:rsid w:val="005B2777"/>
    <w:rsid w:val="005B5089"/>
    <w:rsid w:val="005C3E56"/>
    <w:rsid w:val="005D1D9F"/>
    <w:rsid w:val="005D4ECA"/>
    <w:rsid w:val="005E7941"/>
    <w:rsid w:val="005F0877"/>
    <w:rsid w:val="005F0B98"/>
    <w:rsid w:val="005F4A57"/>
    <w:rsid w:val="006007E9"/>
    <w:rsid w:val="006030ED"/>
    <w:rsid w:val="00603F0A"/>
    <w:rsid w:val="00606C43"/>
    <w:rsid w:val="006130DE"/>
    <w:rsid w:val="00620630"/>
    <w:rsid w:val="006252D8"/>
    <w:rsid w:val="0062534D"/>
    <w:rsid w:val="00625B63"/>
    <w:rsid w:val="006267F9"/>
    <w:rsid w:val="00627BC1"/>
    <w:rsid w:val="006324C6"/>
    <w:rsid w:val="006363ED"/>
    <w:rsid w:val="00636E3B"/>
    <w:rsid w:val="00642FB9"/>
    <w:rsid w:val="00644008"/>
    <w:rsid w:val="0064643E"/>
    <w:rsid w:val="00660590"/>
    <w:rsid w:val="00661775"/>
    <w:rsid w:val="006638C9"/>
    <w:rsid w:val="006652DC"/>
    <w:rsid w:val="00670C06"/>
    <w:rsid w:val="00673DD3"/>
    <w:rsid w:val="006864F0"/>
    <w:rsid w:val="006878BE"/>
    <w:rsid w:val="00695763"/>
    <w:rsid w:val="006A3648"/>
    <w:rsid w:val="006A4E6C"/>
    <w:rsid w:val="006A534C"/>
    <w:rsid w:val="006A5DFD"/>
    <w:rsid w:val="006B41AC"/>
    <w:rsid w:val="006B6421"/>
    <w:rsid w:val="006B7448"/>
    <w:rsid w:val="006D422E"/>
    <w:rsid w:val="006D46A3"/>
    <w:rsid w:val="006E13BE"/>
    <w:rsid w:val="006E1D11"/>
    <w:rsid w:val="006E4EA7"/>
    <w:rsid w:val="006E7B7F"/>
    <w:rsid w:val="006F512D"/>
    <w:rsid w:val="00701738"/>
    <w:rsid w:val="00701DDE"/>
    <w:rsid w:val="00702405"/>
    <w:rsid w:val="00706D32"/>
    <w:rsid w:val="0071279D"/>
    <w:rsid w:val="00714FA3"/>
    <w:rsid w:val="007157E7"/>
    <w:rsid w:val="00717540"/>
    <w:rsid w:val="00717B43"/>
    <w:rsid w:val="00732284"/>
    <w:rsid w:val="00736B13"/>
    <w:rsid w:val="00741EC2"/>
    <w:rsid w:val="00742650"/>
    <w:rsid w:val="007445A3"/>
    <w:rsid w:val="00747AA0"/>
    <w:rsid w:val="00751718"/>
    <w:rsid w:val="007522DD"/>
    <w:rsid w:val="00757881"/>
    <w:rsid w:val="007630D2"/>
    <w:rsid w:val="007661F7"/>
    <w:rsid w:val="0076691E"/>
    <w:rsid w:val="00770291"/>
    <w:rsid w:val="00773671"/>
    <w:rsid w:val="00773EC7"/>
    <w:rsid w:val="00775FCB"/>
    <w:rsid w:val="00777713"/>
    <w:rsid w:val="00780BC5"/>
    <w:rsid w:val="00783D5B"/>
    <w:rsid w:val="007922CF"/>
    <w:rsid w:val="007932F3"/>
    <w:rsid w:val="00794150"/>
    <w:rsid w:val="007A0770"/>
    <w:rsid w:val="007A247C"/>
    <w:rsid w:val="007A404D"/>
    <w:rsid w:val="007A44EC"/>
    <w:rsid w:val="007A670B"/>
    <w:rsid w:val="007B2E9D"/>
    <w:rsid w:val="007B79AA"/>
    <w:rsid w:val="007C2693"/>
    <w:rsid w:val="007C5DA6"/>
    <w:rsid w:val="007C648D"/>
    <w:rsid w:val="007C6517"/>
    <w:rsid w:val="007D11B9"/>
    <w:rsid w:val="007D189A"/>
    <w:rsid w:val="007D18D6"/>
    <w:rsid w:val="007D21B6"/>
    <w:rsid w:val="007D5244"/>
    <w:rsid w:val="007E7DEB"/>
    <w:rsid w:val="007F6F16"/>
    <w:rsid w:val="00801271"/>
    <w:rsid w:val="00801482"/>
    <w:rsid w:val="00803B32"/>
    <w:rsid w:val="008047D0"/>
    <w:rsid w:val="0081256F"/>
    <w:rsid w:val="0081417D"/>
    <w:rsid w:val="00815163"/>
    <w:rsid w:val="00815197"/>
    <w:rsid w:val="00816AE0"/>
    <w:rsid w:val="008233FB"/>
    <w:rsid w:val="008245A4"/>
    <w:rsid w:val="008343A2"/>
    <w:rsid w:val="00851252"/>
    <w:rsid w:val="00851CEE"/>
    <w:rsid w:val="00853022"/>
    <w:rsid w:val="00856459"/>
    <w:rsid w:val="00860B07"/>
    <w:rsid w:val="00873C68"/>
    <w:rsid w:val="008821B6"/>
    <w:rsid w:val="00887461"/>
    <w:rsid w:val="00887FAD"/>
    <w:rsid w:val="008913CD"/>
    <w:rsid w:val="00895567"/>
    <w:rsid w:val="008A0C9F"/>
    <w:rsid w:val="008A19F3"/>
    <w:rsid w:val="008A3C7E"/>
    <w:rsid w:val="008A447D"/>
    <w:rsid w:val="008A7235"/>
    <w:rsid w:val="008B1742"/>
    <w:rsid w:val="008B2FF6"/>
    <w:rsid w:val="008B3835"/>
    <w:rsid w:val="008B50D2"/>
    <w:rsid w:val="008B5671"/>
    <w:rsid w:val="008B57AD"/>
    <w:rsid w:val="008C0D47"/>
    <w:rsid w:val="008C30AA"/>
    <w:rsid w:val="008C6310"/>
    <w:rsid w:val="008C70CF"/>
    <w:rsid w:val="008D417C"/>
    <w:rsid w:val="008D50AD"/>
    <w:rsid w:val="008D6356"/>
    <w:rsid w:val="008F4105"/>
    <w:rsid w:val="0090298B"/>
    <w:rsid w:val="00905420"/>
    <w:rsid w:val="00907058"/>
    <w:rsid w:val="0090747E"/>
    <w:rsid w:val="009078D1"/>
    <w:rsid w:val="00910B50"/>
    <w:rsid w:val="00912AA6"/>
    <w:rsid w:val="0092285C"/>
    <w:rsid w:val="00922A0E"/>
    <w:rsid w:val="009236FA"/>
    <w:rsid w:val="00930B24"/>
    <w:rsid w:val="00931494"/>
    <w:rsid w:val="00931C06"/>
    <w:rsid w:val="00940731"/>
    <w:rsid w:val="00941637"/>
    <w:rsid w:val="00944248"/>
    <w:rsid w:val="00944557"/>
    <w:rsid w:val="00946800"/>
    <w:rsid w:val="00950955"/>
    <w:rsid w:val="0095138C"/>
    <w:rsid w:val="00952C24"/>
    <w:rsid w:val="00952D3E"/>
    <w:rsid w:val="00955863"/>
    <w:rsid w:val="00957C73"/>
    <w:rsid w:val="00962BF3"/>
    <w:rsid w:val="009648C9"/>
    <w:rsid w:val="0096798D"/>
    <w:rsid w:val="00970E98"/>
    <w:rsid w:val="0097494B"/>
    <w:rsid w:val="0097511E"/>
    <w:rsid w:val="0098081B"/>
    <w:rsid w:val="0098133E"/>
    <w:rsid w:val="0098156F"/>
    <w:rsid w:val="009863FC"/>
    <w:rsid w:val="00986A52"/>
    <w:rsid w:val="0098708B"/>
    <w:rsid w:val="00990EAC"/>
    <w:rsid w:val="00991D11"/>
    <w:rsid w:val="0099717C"/>
    <w:rsid w:val="00997825"/>
    <w:rsid w:val="009A1CB3"/>
    <w:rsid w:val="009A78AA"/>
    <w:rsid w:val="009B46C7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D76D0"/>
    <w:rsid w:val="009E5ECF"/>
    <w:rsid w:val="009E6472"/>
    <w:rsid w:val="009E7DC1"/>
    <w:rsid w:val="009F1C8A"/>
    <w:rsid w:val="009F59D7"/>
    <w:rsid w:val="00A0279B"/>
    <w:rsid w:val="00A035AE"/>
    <w:rsid w:val="00A06116"/>
    <w:rsid w:val="00A14F8D"/>
    <w:rsid w:val="00A205D4"/>
    <w:rsid w:val="00A22E7D"/>
    <w:rsid w:val="00A26122"/>
    <w:rsid w:val="00A3550C"/>
    <w:rsid w:val="00A43971"/>
    <w:rsid w:val="00A43D43"/>
    <w:rsid w:val="00A44353"/>
    <w:rsid w:val="00A50CB0"/>
    <w:rsid w:val="00A50EA5"/>
    <w:rsid w:val="00A51A5D"/>
    <w:rsid w:val="00A53DC3"/>
    <w:rsid w:val="00A54F03"/>
    <w:rsid w:val="00A631A3"/>
    <w:rsid w:val="00A64A7D"/>
    <w:rsid w:val="00A6518F"/>
    <w:rsid w:val="00A66360"/>
    <w:rsid w:val="00A70C76"/>
    <w:rsid w:val="00A7464D"/>
    <w:rsid w:val="00A748D1"/>
    <w:rsid w:val="00A80208"/>
    <w:rsid w:val="00A80780"/>
    <w:rsid w:val="00A879E1"/>
    <w:rsid w:val="00A90D67"/>
    <w:rsid w:val="00A92079"/>
    <w:rsid w:val="00A93B7E"/>
    <w:rsid w:val="00AA0A9C"/>
    <w:rsid w:val="00AA1CB8"/>
    <w:rsid w:val="00AA487E"/>
    <w:rsid w:val="00AA4E24"/>
    <w:rsid w:val="00AB047F"/>
    <w:rsid w:val="00AB276B"/>
    <w:rsid w:val="00AB465D"/>
    <w:rsid w:val="00AB7875"/>
    <w:rsid w:val="00AB7918"/>
    <w:rsid w:val="00AC354C"/>
    <w:rsid w:val="00AC46D5"/>
    <w:rsid w:val="00AC4F31"/>
    <w:rsid w:val="00AC53A7"/>
    <w:rsid w:val="00AD0740"/>
    <w:rsid w:val="00AD1E5B"/>
    <w:rsid w:val="00AD74DC"/>
    <w:rsid w:val="00AE05E0"/>
    <w:rsid w:val="00AE0D29"/>
    <w:rsid w:val="00AE39E4"/>
    <w:rsid w:val="00AE3C07"/>
    <w:rsid w:val="00AE4CE5"/>
    <w:rsid w:val="00AF16DF"/>
    <w:rsid w:val="00AF2D0A"/>
    <w:rsid w:val="00AF4671"/>
    <w:rsid w:val="00AF478D"/>
    <w:rsid w:val="00AF52B3"/>
    <w:rsid w:val="00AF7668"/>
    <w:rsid w:val="00B01571"/>
    <w:rsid w:val="00B02304"/>
    <w:rsid w:val="00B06B73"/>
    <w:rsid w:val="00B125F0"/>
    <w:rsid w:val="00B27F07"/>
    <w:rsid w:val="00B3164A"/>
    <w:rsid w:val="00B36C5A"/>
    <w:rsid w:val="00B37E6B"/>
    <w:rsid w:val="00B426FB"/>
    <w:rsid w:val="00B611B2"/>
    <w:rsid w:val="00B62D3F"/>
    <w:rsid w:val="00B62FE1"/>
    <w:rsid w:val="00B63A5B"/>
    <w:rsid w:val="00B6451B"/>
    <w:rsid w:val="00B6574F"/>
    <w:rsid w:val="00B6663A"/>
    <w:rsid w:val="00B70525"/>
    <w:rsid w:val="00B7174E"/>
    <w:rsid w:val="00B775B6"/>
    <w:rsid w:val="00B82672"/>
    <w:rsid w:val="00B84157"/>
    <w:rsid w:val="00B95969"/>
    <w:rsid w:val="00BB0350"/>
    <w:rsid w:val="00BB41FD"/>
    <w:rsid w:val="00BB4836"/>
    <w:rsid w:val="00BB7A0F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0197"/>
    <w:rsid w:val="00BF44A4"/>
    <w:rsid w:val="00BF7BFF"/>
    <w:rsid w:val="00C035AA"/>
    <w:rsid w:val="00C105A1"/>
    <w:rsid w:val="00C11438"/>
    <w:rsid w:val="00C11E33"/>
    <w:rsid w:val="00C122F9"/>
    <w:rsid w:val="00C1681F"/>
    <w:rsid w:val="00C17699"/>
    <w:rsid w:val="00C2408C"/>
    <w:rsid w:val="00C435ED"/>
    <w:rsid w:val="00C44F52"/>
    <w:rsid w:val="00C4541F"/>
    <w:rsid w:val="00C52A0D"/>
    <w:rsid w:val="00C54F79"/>
    <w:rsid w:val="00C61DF4"/>
    <w:rsid w:val="00C7275C"/>
    <w:rsid w:val="00C8036D"/>
    <w:rsid w:val="00C86090"/>
    <w:rsid w:val="00C86701"/>
    <w:rsid w:val="00C8774D"/>
    <w:rsid w:val="00C901B0"/>
    <w:rsid w:val="00C92C19"/>
    <w:rsid w:val="00C9376A"/>
    <w:rsid w:val="00C93C3A"/>
    <w:rsid w:val="00C948DC"/>
    <w:rsid w:val="00C949C0"/>
    <w:rsid w:val="00C94BDD"/>
    <w:rsid w:val="00C96227"/>
    <w:rsid w:val="00CA462A"/>
    <w:rsid w:val="00CA46E3"/>
    <w:rsid w:val="00CB1422"/>
    <w:rsid w:val="00CB211A"/>
    <w:rsid w:val="00CC3B6C"/>
    <w:rsid w:val="00CD1405"/>
    <w:rsid w:val="00CE3A3D"/>
    <w:rsid w:val="00CE3BD3"/>
    <w:rsid w:val="00CE79CA"/>
    <w:rsid w:val="00CE7A30"/>
    <w:rsid w:val="00CE7A85"/>
    <w:rsid w:val="00CF3B09"/>
    <w:rsid w:val="00CF4EF6"/>
    <w:rsid w:val="00D025F0"/>
    <w:rsid w:val="00D041CB"/>
    <w:rsid w:val="00D0476C"/>
    <w:rsid w:val="00D1204C"/>
    <w:rsid w:val="00D13BFE"/>
    <w:rsid w:val="00D1695C"/>
    <w:rsid w:val="00D2239B"/>
    <w:rsid w:val="00D24A5D"/>
    <w:rsid w:val="00D26A08"/>
    <w:rsid w:val="00D270A5"/>
    <w:rsid w:val="00D2756B"/>
    <w:rsid w:val="00D300FF"/>
    <w:rsid w:val="00D3115C"/>
    <w:rsid w:val="00D31A36"/>
    <w:rsid w:val="00D351C0"/>
    <w:rsid w:val="00D3646B"/>
    <w:rsid w:val="00D37FCB"/>
    <w:rsid w:val="00D4023D"/>
    <w:rsid w:val="00D4069A"/>
    <w:rsid w:val="00D54ECC"/>
    <w:rsid w:val="00D664C5"/>
    <w:rsid w:val="00D7189D"/>
    <w:rsid w:val="00D72499"/>
    <w:rsid w:val="00D730CA"/>
    <w:rsid w:val="00D801DF"/>
    <w:rsid w:val="00D80324"/>
    <w:rsid w:val="00D86307"/>
    <w:rsid w:val="00D8646C"/>
    <w:rsid w:val="00D91E18"/>
    <w:rsid w:val="00D94F64"/>
    <w:rsid w:val="00D978E4"/>
    <w:rsid w:val="00D97999"/>
    <w:rsid w:val="00DA11B4"/>
    <w:rsid w:val="00DA33AC"/>
    <w:rsid w:val="00DA64D0"/>
    <w:rsid w:val="00DA6582"/>
    <w:rsid w:val="00DB0DFE"/>
    <w:rsid w:val="00DB67CB"/>
    <w:rsid w:val="00DB6DDF"/>
    <w:rsid w:val="00DC0418"/>
    <w:rsid w:val="00DC22C2"/>
    <w:rsid w:val="00DC575A"/>
    <w:rsid w:val="00DC5D35"/>
    <w:rsid w:val="00DC5FE1"/>
    <w:rsid w:val="00DD1E2F"/>
    <w:rsid w:val="00DD2B98"/>
    <w:rsid w:val="00DD4754"/>
    <w:rsid w:val="00DE03C1"/>
    <w:rsid w:val="00DE18B5"/>
    <w:rsid w:val="00DF09F4"/>
    <w:rsid w:val="00DF1EFB"/>
    <w:rsid w:val="00DF25B3"/>
    <w:rsid w:val="00DF6F54"/>
    <w:rsid w:val="00E00D25"/>
    <w:rsid w:val="00E02E0B"/>
    <w:rsid w:val="00E0593E"/>
    <w:rsid w:val="00E26720"/>
    <w:rsid w:val="00E35E4A"/>
    <w:rsid w:val="00E36DF7"/>
    <w:rsid w:val="00E404DC"/>
    <w:rsid w:val="00E41AEE"/>
    <w:rsid w:val="00E42944"/>
    <w:rsid w:val="00E4794F"/>
    <w:rsid w:val="00E508A7"/>
    <w:rsid w:val="00E50C5D"/>
    <w:rsid w:val="00E50F28"/>
    <w:rsid w:val="00E60A44"/>
    <w:rsid w:val="00E63639"/>
    <w:rsid w:val="00E666EA"/>
    <w:rsid w:val="00E74087"/>
    <w:rsid w:val="00E85CEA"/>
    <w:rsid w:val="00E8690C"/>
    <w:rsid w:val="00E86BC5"/>
    <w:rsid w:val="00E97C53"/>
    <w:rsid w:val="00E97DD1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3F59"/>
    <w:rsid w:val="00F24162"/>
    <w:rsid w:val="00F25908"/>
    <w:rsid w:val="00F26E37"/>
    <w:rsid w:val="00F32A7C"/>
    <w:rsid w:val="00F34EC4"/>
    <w:rsid w:val="00F374E5"/>
    <w:rsid w:val="00F4271F"/>
    <w:rsid w:val="00F5428B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C3581"/>
    <w:rsid w:val="00FD0C4A"/>
    <w:rsid w:val="00FD2680"/>
    <w:rsid w:val="00FD2A4B"/>
    <w:rsid w:val="00FD3D93"/>
    <w:rsid w:val="00FD73B1"/>
    <w:rsid w:val="00FD7549"/>
    <w:rsid w:val="00FE16CE"/>
    <w:rsid w:val="00FE770D"/>
    <w:rsid w:val="00FE77D9"/>
    <w:rsid w:val="0127DB90"/>
    <w:rsid w:val="01AA300F"/>
    <w:rsid w:val="031479FF"/>
    <w:rsid w:val="032241D9"/>
    <w:rsid w:val="038B695C"/>
    <w:rsid w:val="040F6228"/>
    <w:rsid w:val="04B04A60"/>
    <w:rsid w:val="04DA35D6"/>
    <w:rsid w:val="04E1D0D1"/>
    <w:rsid w:val="0665CE2F"/>
    <w:rsid w:val="067DA132"/>
    <w:rsid w:val="06860DB0"/>
    <w:rsid w:val="0711A52A"/>
    <w:rsid w:val="07177A84"/>
    <w:rsid w:val="0773F779"/>
    <w:rsid w:val="0856DFA3"/>
    <w:rsid w:val="09AAA316"/>
    <w:rsid w:val="0A83E833"/>
    <w:rsid w:val="0BC48746"/>
    <w:rsid w:val="0BF74157"/>
    <w:rsid w:val="0CBB5C45"/>
    <w:rsid w:val="0CEF2D30"/>
    <w:rsid w:val="0D14FC31"/>
    <w:rsid w:val="0D2A50C6"/>
    <w:rsid w:val="0F030047"/>
    <w:rsid w:val="103ADAE5"/>
    <w:rsid w:val="1061F188"/>
    <w:rsid w:val="10A2F7FB"/>
    <w:rsid w:val="10EE1F97"/>
    <w:rsid w:val="1111EC7C"/>
    <w:rsid w:val="11A41471"/>
    <w:rsid w:val="11AD94EF"/>
    <w:rsid w:val="11FDC1E9"/>
    <w:rsid w:val="1342FBDD"/>
    <w:rsid w:val="1399924A"/>
    <w:rsid w:val="159B83A4"/>
    <w:rsid w:val="15CBAEF3"/>
    <w:rsid w:val="15D40FB1"/>
    <w:rsid w:val="16704EA0"/>
    <w:rsid w:val="16D1330C"/>
    <w:rsid w:val="17653085"/>
    <w:rsid w:val="17F14C29"/>
    <w:rsid w:val="180C1F01"/>
    <w:rsid w:val="1A587757"/>
    <w:rsid w:val="1B0DBB85"/>
    <w:rsid w:val="1B6ED293"/>
    <w:rsid w:val="1CE4795E"/>
    <w:rsid w:val="1D3451A8"/>
    <w:rsid w:val="1DDE40CB"/>
    <w:rsid w:val="1F5C694D"/>
    <w:rsid w:val="1F71D67C"/>
    <w:rsid w:val="1FBEAF5E"/>
    <w:rsid w:val="1FC8E4A7"/>
    <w:rsid w:val="205D9D33"/>
    <w:rsid w:val="208002D8"/>
    <w:rsid w:val="21DB8F8B"/>
    <w:rsid w:val="2324872A"/>
    <w:rsid w:val="23A24F05"/>
    <w:rsid w:val="23B7A39A"/>
    <w:rsid w:val="24DAAC49"/>
    <w:rsid w:val="2500B2FB"/>
    <w:rsid w:val="25C50A60"/>
    <w:rsid w:val="276B5AFF"/>
    <w:rsid w:val="2802F7DF"/>
    <w:rsid w:val="291D7E1F"/>
    <w:rsid w:val="299D7109"/>
    <w:rsid w:val="2A1F0152"/>
    <w:rsid w:val="2A3F772F"/>
    <w:rsid w:val="2AE3FBDE"/>
    <w:rsid w:val="2B0C93F7"/>
    <w:rsid w:val="2BB639A0"/>
    <w:rsid w:val="2BD005E3"/>
    <w:rsid w:val="2CF64464"/>
    <w:rsid w:val="2DDC62EB"/>
    <w:rsid w:val="2DDF2CFF"/>
    <w:rsid w:val="2F5FB090"/>
    <w:rsid w:val="30B9DD65"/>
    <w:rsid w:val="31ED5C64"/>
    <w:rsid w:val="330DF25F"/>
    <w:rsid w:val="339F39E7"/>
    <w:rsid w:val="33B9FBDC"/>
    <w:rsid w:val="34396D79"/>
    <w:rsid w:val="3488C2FA"/>
    <w:rsid w:val="34A1791B"/>
    <w:rsid w:val="34A861FA"/>
    <w:rsid w:val="34C5130E"/>
    <w:rsid w:val="3598FDBF"/>
    <w:rsid w:val="3699D561"/>
    <w:rsid w:val="36C0F20F"/>
    <w:rsid w:val="37736784"/>
    <w:rsid w:val="3987CEE4"/>
    <w:rsid w:val="3A60854D"/>
    <w:rsid w:val="3B0C3975"/>
    <w:rsid w:val="3B2BA972"/>
    <w:rsid w:val="3B4DAA5F"/>
    <w:rsid w:val="3B73473B"/>
    <w:rsid w:val="3D2F585B"/>
    <w:rsid w:val="3E778B0F"/>
    <w:rsid w:val="403A4E4B"/>
    <w:rsid w:val="40FD70ED"/>
    <w:rsid w:val="4204C20D"/>
    <w:rsid w:val="423F42C0"/>
    <w:rsid w:val="4395EEBF"/>
    <w:rsid w:val="45304E68"/>
    <w:rsid w:val="454AF076"/>
    <w:rsid w:val="45C1FA8F"/>
    <w:rsid w:val="462360C3"/>
    <w:rsid w:val="467297C7"/>
    <w:rsid w:val="46922447"/>
    <w:rsid w:val="470FADEE"/>
    <w:rsid w:val="488BB811"/>
    <w:rsid w:val="48D7A7A8"/>
    <w:rsid w:val="4A278872"/>
    <w:rsid w:val="4B844C21"/>
    <w:rsid w:val="4BABA453"/>
    <w:rsid w:val="4BE31F11"/>
    <w:rsid w:val="4C26B8B6"/>
    <w:rsid w:val="4D3D772F"/>
    <w:rsid w:val="4DDBBA6D"/>
    <w:rsid w:val="4E47BEE2"/>
    <w:rsid w:val="4E52ADC3"/>
    <w:rsid w:val="4E65C4C1"/>
    <w:rsid w:val="4F47D277"/>
    <w:rsid w:val="501A7F87"/>
    <w:rsid w:val="50CFAA59"/>
    <w:rsid w:val="50EDD821"/>
    <w:rsid w:val="5118904A"/>
    <w:rsid w:val="51C2A525"/>
    <w:rsid w:val="53A057EF"/>
    <w:rsid w:val="54709424"/>
    <w:rsid w:val="54E68D2C"/>
    <w:rsid w:val="556F0076"/>
    <w:rsid w:val="5570D8FA"/>
    <w:rsid w:val="579FFD02"/>
    <w:rsid w:val="5A1839EB"/>
    <w:rsid w:val="5A2DE542"/>
    <w:rsid w:val="5A2E0703"/>
    <w:rsid w:val="5B5468E9"/>
    <w:rsid w:val="5C9C62B3"/>
    <w:rsid w:val="5D681623"/>
    <w:rsid w:val="5E94ED79"/>
    <w:rsid w:val="5F966294"/>
    <w:rsid w:val="613232F5"/>
    <w:rsid w:val="616FD3D6"/>
    <w:rsid w:val="61C48600"/>
    <w:rsid w:val="61EFF4F3"/>
    <w:rsid w:val="62CE0356"/>
    <w:rsid w:val="63710249"/>
    <w:rsid w:val="63CD53CB"/>
    <w:rsid w:val="6469EF91"/>
    <w:rsid w:val="650829A6"/>
    <w:rsid w:val="65E11570"/>
    <w:rsid w:val="66B3F1D4"/>
    <w:rsid w:val="66E72B86"/>
    <w:rsid w:val="670AABA7"/>
    <w:rsid w:val="6720252E"/>
    <w:rsid w:val="692C6EAA"/>
    <w:rsid w:val="6BB5F751"/>
    <w:rsid w:val="6BBA9CA9"/>
    <w:rsid w:val="6C0F8EA4"/>
    <w:rsid w:val="6CC9BD9E"/>
    <w:rsid w:val="6D85FACB"/>
    <w:rsid w:val="6DDED56F"/>
    <w:rsid w:val="6E8E0FA6"/>
    <w:rsid w:val="6EA69C0E"/>
    <w:rsid w:val="6EF54C49"/>
    <w:rsid w:val="717D37C0"/>
    <w:rsid w:val="71A7A438"/>
    <w:rsid w:val="73B63D24"/>
    <w:rsid w:val="743A6F46"/>
    <w:rsid w:val="75E3793E"/>
    <w:rsid w:val="765487B4"/>
    <w:rsid w:val="77FD26AA"/>
    <w:rsid w:val="781C0CDD"/>
    <w:rsid w:val="7AA4301A"/>
    <w:rsid w:val="7ACAF0FF"/>
    <w:rsid w:val="7AEF3FBF"/>
    <w:rsid w:val="7B34C76C"/>
    <w:rsid w:val="7BBB7E6E"/>
    <w:rsid w:val="7C36EBF6"/>
    <w:rsid w:val="7C399265"/>
    <w:rsid w:val="7C6C358F"/>
    <w:rsid w:val="7D4D45E8"/>
    <w:rsid w:val="7E8ABA8F"/>
    <w:rsid w:val="7E99D5AC"/>
    <w:rsid w:val="7EF154D9"/>
    <w:rsid w:val="7F7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FD2A4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30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30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30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30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30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30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30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30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30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26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29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7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28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rsid w:val="00532D6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532D60"/>
  </w:style>
  <w:style w:type="character" w:customStyle="1" w:styleId="eop">
    <w:name w:val="eop"/>
    <w:basedOn w:val="a2"/>
    <w:rsid w:val="0053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CA331-B09F-45E4-82EF-07865F7DE0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16</TotalTime>
  <Pages>18</Pages>
  <Words>2531</Words>
  <Characters>14432</Characters>
  <Application>Microsoft Office Word</Application>
  <DocSecurity>0</DocSecurity>
  <Lines>120</Lines>
  <Paragraphs>33</Paragraphs>
  <ScaleCrop>false</ScaleCrop>
  <Manager>Земцов А.</Manager>
  <Company>Вятский Государственный Университет</Company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Кирилл Ананьин</cp:lastModifiedBy>
  <cp:revision>237</cp:revision>
  <cp:lastPrinted>2019-07-22T11:48:00Z</cp:lastPrinted>
  <dcterms:created xsi:type="dcterms:W3CDTF">2022-02-14T06:37:00Z</dcterms:created>
  <dcterms:modified xsi:type="dcterms:W3CDTF">2023-06-04T18:31:00Z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